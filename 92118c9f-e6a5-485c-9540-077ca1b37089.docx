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rPr>
          <w:sz w:val="72"/>
          <w:szCs w:val="72"/>
        </w:rPr>
      </w:pPr>
      <w:r>
        <w:rPr>
          <w:sz w:val="72"/>
          <w:szCs w:val="72"/>
        </w:rPr>
        <w:t xml:space="preserve">   REG NO 230901098</w:t>
      </w:r>
      <w:bookmarkStart w:id="0" w:name="_GoBack"/>
      <w:bookmarkEnd w:id="0"/>
      <w:r>
        <w:rPr>
          <w:sz w:val="72"/>
          <w:szCs w:val="72"/>
        </w:rPr>
        <w:t xml:space="preserve"> EEE-B</w:t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r>
        <w:t>#include &lt;stdio.h&gt;</w:t>
      </w:r>
    </w:p>
    <w:p>
      <w:r>
        <w:t>int n = 0;</w:t>
      </w:r>
    </w:p>
    <w:p>
      <w:r>
        <w:t>void Insert(int a[], int p, int e);</w:t>
      </w:r>
    </w:p>
    <w:p>
      <w:r>
        <w:t>void Delete(int a[], int p);</w:t>
      </w:r>
    </w:p>
    <w:p>
      <w:r>
        <w:t>void Search(int a[], int e);</w:t>
      </w:r>
    </w:p>
    <w:p>
      <w:r>
        <w:t>void Traverse(int a[]);</w:t>
      </w:r>
    </w:p>
    <w:p>
      <w:r>
        <w:t>void Sort(int a[]);</w:t>
      </w:r>
    </w:p>
    <w:p>
      <w:r>
        <w:t>int main()</w:t>
      </w:r>
    </w:p>
    <w:p>
      <w:r>
        <w:t>{</w:t>
      </w:r>
    </w:p>
    <w:p>
      <w:r>
        <w:t>int a[5], ch, e, p;</w:t>
      </w:r>
    </w:p>
    <w:p>
      <w:r>
        <w:t>printf("1.Insert \n2.Delete \n3.Search");</w:t>
      </w:r>
    </w:p>
    <w:p>
      <w:r>
        <w:t>printf("\n4.Traverse \n5.Sort \n6.Exit\n");</w:t>
      </w:r>
    </w:p>
    <w:p>
      <w:r>
        <w:t>do</w:t>
      </w:r>
    </w:p>
    <w:p>
      <w:r>
        <w:t xml:space="preserve"> {</w:t>
      </w:r>
    </w:p>
    <w:p>
      <w:r>
        <w:t xml:space="preserve"> printf("\nEnter your choice : ");</w:t>
      </w:r>
    </w:p>
    <w:p>
      <w:r>
        <w:t xml:space="preserve"> scanf("%d", &amp;ch);</w:t>
      </w:r>
    </w:p>
    <w:p>
      <w:r>
        <w:t xml:space="preserve"> switch(ch)</w:t>
      </w:r>
    </w:p>
    <w:p>
      <w:r>
        <w:t xml:space="preserve"> {</w:t>
      </w:r>
    </w:p>
    <w:p>
      <w:r>
        <w:t xml:space="preserve"> case 1:</w:t>
      </w:r>
    </w:p>
    <w:p>
      <w:r>
        <w:t xml:space="preserve"> printf("Enter the position : ");</w:t>
      </w:r>
    </w:p>
    <w:p>
      <w:r>
        <w:t xml:space="preserve"> scanf("%d", &amp;p);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Insert(a, p, e);</w:t>
      </w:r>
    </w:p>
    <w:p>
      <w:r>
        <w:t xml:space="preserve"> break; </w:t>
      </w:r>
    </w:p>
    <w:p>
      <w:r>
        <w:t xml:space="preserve"> case 2:</w:t>
      </w:r>
    </w:p>
    <w:p>
      <w:r>
        <w:t xml:space="preserve"> printf("Enter the position : ");</w:t>
      </w:r>
    </w:p>
    <w:p>
      <w:r>
        <w:t xml:space="preserve"> scanf("%d", &amp;p);</w:t>
      </w:r>
    </w:p>
    <w:p>
      <w:r>
        <w:t xml:space="preserve"> Delete(a, p);</w:t>
      </w:r>
    </w:p>
    <w:p>
      <w:r>
        <w:t xml:space="preserve"> break;</w:t>
      </w:r>
    </w:p>
    <w:p>
      <w:r>
        <w:t xml:space="preserve"> case 3: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Search(a, e);</w:t>
      </w:r>
    </w:p>
    <w:p>
      <w:r>
        <w:t xml:space="preserve"> break;</w:t>
      </w:r>
    </w:p>
    <w:p>
      <w:r>
        <w:t xml:space="preserve"> case 4:</w:t>
      </w:r>
    </w:p>
    <w:p>
      <w:r>
        <w:t xml:space="preserve"> printf("The elements are : ");</w:t>
      </w:r>
    </w:p>
    <w:p>
      <w:r>
        <w:t xml:space="preserve"> Traverse(a);</w:t>
      </w:r>
    </w:p>
    <w:p>
      <w:r>
        <w:t xml:space="preserve"> break;</w:t>
      </w:r>
    </w:p>
    <w:p>
      <w:r>
        <w:t xml:space="preserve"> case 5:</w:t>
      </w:r>
    </w:p>
    <w:p>
      <w:r>
        <w:t xml:space="preserve"> Sort(a);</w:t>
      </w:r>
    </w:p>
    <w:p>
      <w:r>
        <w:t xml:space="preserve"> break;</w:t>
      </w:r>
    </w:p>
    <w:p>
      <w:r>
        <w:t xml:space="preserve"> }</w:t>
      </w:r>
    </w:p>
    <w:p>
      <w:r>
        <w:t xml:space="preserve"> } while(ch &lt;= 5);</w:t>
      </w:r>
    </w:p>
    <w:p>
      <w:r>
        <w:t>return 0;</w:t>
      </w:r>
    </w:p>
    <w:p>
      <w:r>
        <w:t>}</w:t>
      </w:r>
    </w:p>
    <w:p>
      <w:r>
        <w:t>void Insert(int a[], int p, int e)</w:t>
      </w:r>
    </w:p>
    <w:p>
      <w:r>
        <w:t>{</w:t>
      </w:r>
    </w:p>
    <w:p>
      <w:r>
        <w:t>int i;</w:t>
      </w:r>
    </w:p>
    <w:p>
      <w:r>
        <w:t>for(i = n; i &gt;= p; i--)</w:t>
      </w:r>
    </w:p>
    <w:p>
      <w:r>
        <w:t xml:space="preserve"> a[i + 1] = a[i];</w:t>
      </w:r>
    </w:p>
    <w:p>
      <w:r>
        <w:t xml:space="preserve"> a[p] = e;</w:t>
      </w:r>
    </w:p>
    <w:p>
      <w:r>
        <w:t xml:space="preserve"> n = n + 1;</w:t>
      </w:r>
    </w:p>
    <w:p>
      <w:r>
        <w:t>}</w:t>
      </w:r>
    </w:p>
    <w:p>
      <w:r>
        <w:t>void Delete(int a[], int p)</w:t>
      </w:r>
    </w:p>
    <w:p>
      <w:r>
        <w:t>{</w:t>
      </w:r>
    </w:p>
    <w:p>
      <w:r>
        <w:t>int i;</w:t>
      </w:r>
    </w:p>
    <w:p>
      <w:r>
        <w:t>for(i = p; i &lt; n; i++)</w:t>
      </w:r>
    </w:p>
    <w:p>
      <w:r>
        <w:t xml:space="preserve"> a[i] = a[i + 1];</w:t>
      </w:r>
    </w:p>
    <w:p>
      <w:r>
        <w:t xml:space="preserve"> n = n - 1;</w:t>
      </w:r>
    </w:p>
    <w:p>
      <w:r>
        <w:t>}</w:t>
      </w:r>
    </w:p>
    <w:p>
      <w:r>
        <w:t>void Search(int a[], int e)</w:t>
      </w:r>
    </w:p>
    <w:p>
      <w:r>
        <w:t>{</w:t>
      </w:r>
    </w:p>
    <w:p>
      <w:r>
        <w:t>int i, flag = 0;</w:t>
      </w:r>
    </w:p>
    <w:p>
      <w:r>
        <w:t>for(i = 0; i &lt; n; i++)</w:t>
      </w:r>
    </w:p>
    <w:p>
      <w:r>
        <w:t xml:space="preserve"> {</w:t>
      </w:r>
    </w:p>
    <w:p>
      <w:r>
        <w:t xml:space="preserve"> if(e == a[i])</w:t>
      </w:r>
    </w:p>
    <w:p>
      <w:r>
        <w:t xml:space="preserve"> {</w:t>
      </w:r>
    </w:p>
    <w:p>
      <w:r>
        <w:t xml:space="preserve"> flag = 1;</w:t>
      </w:r>
    </w:p>
    <w:p>
      <w:r>
        <w:t xml:space="preserve"> break;</w:t>
      </w:r>
    </w:p>
    <w:p>
      <w:r>
        <w:t xml:space="preserve"> }</w:t>
      </w:r>
    </w:p>
    <w:p>
      <w:r>
        <w:t xml:space="preserve"> }</w:t>
      </w:r>
    </w:p>
    <w:p>
      <w:r>
        <w:t xml:space="preserve"> if(flag == 1)</w:t>
      </w:r>
    </w:p>
    <w:p>
      <w:r>
        <w:t xml:space="preserve"> printf("Successful. Element %d is at location %d", e, i);</w:t>
      </w:r>
    </w:p>
    <w:p>
      <w:r>
        <w:t>else</w:t>
      </w:r>
    </w:p>
    <w:p>
      <w:r>
        <w:t xml:space="preserve"> printf("Unsuccessful.");</w:t>
      </w:r>
    </w:p>
    <w:p>
      <w:r>
        <w:t>}</w:t>
      </w:r>
    </w:p>
    <w:p>
      <w:r>
        <w:t>void Traverse(int a[])</w:t>
      </w:r>
    </w:p>
    <w:p>
      <w:pPr>
        <w:spacing w:after="0"/>
      </w:pPr>
    </w:p>
    <w:p>
      <w:pPr>
        <w:spacing w:after="0"/>
      </w:pPr>
      <w:r>
        <w:t>{</w:t>
      </w:r>
    </w:p>
    <w:p>
      <w:r>
        <w:t>int i;</w:t>
      </w:r>
    </w:p>
    <w:p>
      <w:r>
        <w:t>for(i = 0; i &lt; n; i++)</w:t>
      </w:r>
    </w:p>
    <w:p>
      <w:r>
        <w:t xml:space="preserve"> printf("%d\t", a[i]);</w:t>
      </w:r>
    </w:p>
    <w:p>
      <w:r>
        <w:t>}</w:t>
      </w:r>
    </w:p>
    <w:p>
      <w:r>
        <w:t>void Sort(int a[])</w:t>
      </w:r>
    </w:p>
    <w:p>
      <w:r>
        <w:t>{</w:t>
      </w:r>
    </w:p>
    <w:p>
      <w:r>
        <w:t>int i, j, t;</w:t>
      </w:r>
    </w:p>
    <w:p>
      <w:r>
        <w:t>for(i = 0; i &lt; n-1; i++)</w:t>
      </w:r>
    </w:p>
    <w:p>
      <w:r>
        <w:t xml:space="preserve"> {</w:t>
      </w:r>
    </w:p>
    <w:p>
      <w:r>
        <w:t xml:space="preserve"> for(j = i + 1; j &lt; n; j++)</w:t>
      </w:r>
    </w:p>
    <w:p>
      <w:r>
        <w:t xml:space="preserve"> {</w:t>
      </w:r>
    </w:p>
    <w:p>
      <w:r>
        <w:t xml:space="preserve"> if(a[i] &gt; a[j])</w:t>
      </w:r>
    </w:p>
    <w:p>
      <w:r>
        <w:t xml:space="preserve"> {</w:t>
      </w:r>
    </w:p>
    <w:p>
      <w:r>
        <w:t xml:space="preserve"> t = a[i];</w:t>
      </w:r>
    </w:p>
    <w:p>
      <w:r>
        <w:t xml:space="preserve"> a[i] = a[j];</w:t>
      </w:r>
    </w:p>
    <w:p>
      <w:r>
        <w:t xml:space="preserve"> a[j] = t;</w:t>
      </w:r>
    </w:p>
    <w:p>
      <w:r>
        <w:t xml:space="preserve"> }</w:t>
      </w:r>
    </w:p>
    <w:p>
      <w:r>
        <w:t xml:space="preserve"> }</w:t>
      </w:r>
    </w:p>
    <w:p>
      <w:r>
        <w:t xml:space="preserve"> }</w:t>
      </w:r>
    </w:p>
    <w:p>
      <w:pPr>
        <w:rPr>
          <w:sz w:val="28"/>
          <w:szCs w:val="28"/>
        </w:rPr>
      </w:pPr>
      <w: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r>
        <w:t xml:space="preserve">1.Insert </w:t>
      </w:r>
    </w:p>
    <w:p>
      <w:r>
        <w:t xml:space="preserve">2.Delete </w:t>
      </w:r>
    </w:p>
    <w:p>
      <w:r>
        <w:t>3.Search</w:t>
      </w:r>
    </w:p>
    <w:p>
      <w:r>
        <w:t xml:space="preserve">4.Traverse </w:t>
      </w:r>
    </w:p>
    <w:p>
      <w:r>
        <w:t xml:space="preserve">5.Sort </w:t>
      </w:r>
    </w:p>
    <w:p>
      <w:r>
        <w:t>6.Exit</w:t>
      </w:r>
    </w:p>
    <w:p>
      <w:r>
        <w:t>Enter your choice : 1</w:t>
      </w:r>
    </w:p>
    <w:p>
      <w:r>
        <w:t>Enter the position : 0</w:t>
      </w:r>
    </w:p>
    <w:p>
      <w:r>
        <w:t>Enter the element : 7</w:t>
      </w:r>
    </w:p>
    <w:p>
      <w:r>
        <w:t>Enter your choice : 4</w:t>
      </w:r>
    </w:p>
    <w:p>
      <w:r>
        <w:t>The elements are : 7</w:t>
        <w:tab/>
      </w:r>
    </w:p>
    <w:p>
      <w:r>
        <w:t>Enter your choice : 1</w:t>
      </w:r>
    </w:p>
    <w:p>
      <w:r>
        <w:t>Enter the position : 0</w:t>
      </w:r>
    </w:p>
    <w:p>
      <w:r>
        <w:t>Enter the element : 14</w:t>
      </w:r>
    </w:p>
    <w:p>
      <w:r>
        <w:t>Enter your choice : 4</w:t>
      </w:r>
    </w:p>
    <w:p>
      <w:r>
        <w:t>The elements are : 14</w:t>
        <w:tab/>
        <w:t>7</w:t>
        <w:tab/>
      </w:r>
    </w:p>
    <w:p>
      <w:r>
        <w:t>Enter your choice : 1</w:t>
      </w:r>
    </w:p>
    <w:p>
      <w:r>
        <w:t>Enter the position : 1</w:t>
      </w:r>
    </w:p>
    <w:p>
      <w:r>
        <w:t>Enter the element : 21</w:t>
      </w:r>
    </w:p>
    <w:p>
      <w:r>
        <w:t>Enter your choice : 4</w:t>
      </w:r>
    </w:p>
    <w:p>
      <w:r>
        <w:t>The elements are : 14</w:t>
        <w:tab/>
        <w:t>21</w:t>
        <w:tab/>
        <w:t>7</w:t>
        <w:tab/>
      </w:r>
    </w:p>
    <w:p>
      <w:r>
        <w:t>Enter your choice : 2</w:t>
      </w:r>
    </w:p>
    <w:p>
      <w:r>
        <w:t>Enter the position : 1</w:t>
      </w:r>
    </w:p>
    <w:p>
      <w:r>
        <w:t>Enter your choice : 4</w:t>
      </w:r>
    </w:p>
    <w:p>
      <w:r>
        <w:t>The elements are : 14</w:t>
        <w:tab/>
        <w:t>7</w:t>
        <w:tab/>
      </w:r>
    </w:p>
    <w:p>
      <w:r>
        <w:t>Enter your choice : 3</w:t>
      </w:r>
    </w:p>
    <w:p>
      <w:r>
        <w:t>Enter the element : 7</w:t>
      </w:r>
    </w:p>
    <w:p>
      <w:r>
        <w:t>Successful. Element 7 is at location 1</w:t>
        <w:br w:type="page"/>
      </w:r>
    </w:p>
    <w:p/>
    <w:p>
      <w:r>
        <w:t>WEEK 2(doubly linked list)</w:t>
      </w:r>
    </w:p>
    <w:p>
      <w:r>
        <w:t>#include &lt;stdio.h&gt;</w:t>
      </w:r>
    </w:p>
    <w:p>
      <w:r>
        <w:t>#include &lt;stdlib.h&gt;</w:t>
      </w:r>
    </w:p>
    <w:p>
      <w:r>
        <w:t>struct node</w:t>
      </w:r>
    </w:p>
    <w:p>
      <w:r>
        <w:t>{</w:t>
      </w:r>
    </w:p>
    <w:p>
      <w:r>
        <w:t>struct node *Prev;</w:t>
      </w:r>
    </w:p>
    <w:p>
      <w:r>
        <w:t>int Element;</w:t>
      </w:r>
    </w:p>
    <w:p>
      <w:r>
        <w:t>struct node *Next;</w:t>
      </w:r>
    </w:p>
    <w:p>
      <w:r>
        <w:t>};</w:t>
      </w:r>
    </w:p>
    <w:p>
      <w:r>
        <w:t>typedef struct node Node;</w:t>
      </w:r>
    </w:p>
    <w:p>
      <w:r>
        <w:t>int IsEmpty(Node *List);</w:t>
      </w:r>
    </w:p>
    <w:p>
      <w:r>
        <w:t>int IsLast(Node *Position);</w:t>
      </w:r>
    </w:p>
    <w:p>
      <w:r>
        <w:t>Node *Find(Node *List, int x);</w:t>
      </w:r>
    </w:p>
    <w:p>
      <w:r>
        <w:t>void InsertBeg(Node *List, int e);</w:t>
      </w:r>
    </w:p>
    <w:p>
      <w:r>
        <w:t xml:space="preserve">void InsertLast(Node *List, int e); </w:t>
      </w:r>
    </w:p>
    <w:p>
      <w:r>
        <w:t>void InsertMid(Node *List, int p, int e);</w:t>
      </w:r>
    </w:p>
    <w:p>
      <w:r>
        <w:t>void DeleteBeg(Node *List);</w:t>
      </w:r>
    </w:p>
    <w:p>
      <w:r>
        <w:t>void DeleteEnd(Node *List);</w:t>
      </w:r>
    </w:p>
    <w:p>
      <w:r>
        <w:t>void DeleteMid(Node *List, int e);</w:t>
      </w:r>
    </w:p>
    <w:p>
      <w:r>
        <w:t>void Traverse(Node *List);</w:t>
      </w:r>
    </w:p>
    <w:p>
      <w:r>
        <w:t>int main()</w:t>
      </w:r>
    </w:p>
    <w:p>
      <w:r>
        <w:t>{</w:t>
      </w:r>
    </w:p>
    <w:p>
      <w:r>
        <w:t>Node *List = malloc(sizeof(Node));</w:t>
      </w:r>
    </w:p>
    <w:p>
      <w:r>
        <w:t xml:space="preserve"> List-&gt;Prev = NULL;</w:t>
      </w:r>
    </w:p>
    <w:p>
      <w:r>
        <w:t xml:space="preserve"> List-&gt;Next = NULL;</w:t>
      </w:r>
    </w:p>
    <w:p>
      <w:r>
        <w:t>Node *Position;</w:t>
      </w:r>
    </w:p>
    <w:p>
      <w:r>
        <w:t>int ch, e, p;</w:t>
      </w:r>
    </w:p>
    <w:p>
      <w:r>
        <w:t>printf("1.Insert Beg \n2.Insert Middle \n3.Insert End");</w:t>
      </w:r>
    </w:p>
    <w:p>
      <w:r>
        <w:t>printf("\n4.Delete Beg \n5.Delete Middle \n6.Delete End");</w:t>
      </w:r>
    </w:p>
    <w:p>
      <w:r>
        <w:t>printf("\n7.Find \n8.Traverse \n9.Exit\n");</w:t>
      </w:r>
    </w:p>
    <w:p>
      <w:r>
        <w:t>do</w:t>
      </w:r>
    </w:p>
    <w:p>
      <w:r>
        <w:t xml:space="preserve"> {</w:t>
      </w:r>
    </w:p>
    <w:p>
      <w:r>
        <w:t xml:space="preserve"> printf("Enter your choice : ");</w:t>
      </w:r>
    </w:p>
    <w:p>
      <w:r>
        <w:t xml:space="preserve"> scanf("%d", &amp;ch);</w:t>
      </w:r>
    </w:p>
    <w:p>
      <w:r>
        <w:t xml:space="preserve"> switch(ch)</w:t>
      </w:r>
    </w:p>
    <w:p>
      <w:r>
        <w:t xml:space="preserve"> {</w:t>
      </w:r>
    </w:p>
    <w:p>
      <w:r>
        <w:t xml:space="preserve"> case 1: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InsertBeg(List, e);</w:t>
      </w:r>
    </w:p>
    <w:p>
      <w:r>
        <w:t xml:space="preserve"> break;</w:t>
      </w:r>
    </w:p>
    <w:p>
      <w:r>
        <w:t xml:space="preserve"> case 2:</w:t>
      </w:r>
    </w:p>
    <w:p>
      <w:r>
        <w:t xml:space="preserve"> printf("Enter the position element : ");</w:t>
      </w:r>
    </w:p>
    <w:p>
      <w:r>
        <w:t xml:space="preserve"> scanf("%d", &amp;p);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InsertMid(List, p, e);</w:t>
      </w:r>
    </w:p>
    <w:p>
      <w:r>
        <w:t xml:space="preserve"> break;</w:t>
      </w:r>
    </w:p>
    <w:p>
      <w:r>
        <w:t xml:space="preserve"> case 3: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InsertLast(List, e);</w:t>
      </w:r>
    </w:p>
    <w:p>
      <w:r>
        <w:t xml:space="preserve"> break;</w:t>
      </w:r>
    </w:p>
    <w:p>
      <w:r>
        <w:t xml:space="preserve"> case 4:</w:t>
      </w:r>
    </w:p>
    <w:p>
      <w:r>
        <w:t xml:space="preserve"> DeleteBeg(List);</w:t>
      </w:r>
    </w:p>
    <w:p>
      <w:r>
        <w:t xml:space="preserve"> break;</w:t>
      </w:r>
    </w:p>
    <w:p>
      <w:r>
        <w:t xml:space="preserve"> case 5: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DeleteMid(List, e);</w:t>
      </w:r>
    </w:p>
    <w:p>
      <w:r>
        <w:t xml:space="preserve"> break;</w:t>
      </w:r>
    </w:p>
    <w:p>
      <w:r>
        <w:t xml:space="preserve"> case 6:</w:t>
      </w:r>
    </w:p>
    <w:p>
      <w:r>
        <w:t xml:space="preserve"> DeleteEnd(List);</w:t>
      </w:r>
    </w:p>
    <w:p>
      <w:r>
        <w:t xml:space="preserve"> break; </w:t>
      </w:r>
    </w:p>
    <w:p>
      <w:r>
        <w:t>case 7:</w:t>
      </w:r>
    </w:p>
    <w:p>
      <w:r>
        <w:t xml:space="preserve"> printf("Enter the element : ");</w:t>
      </w:r>
    </w:p>
    <w:p>
      <w:r>
        <w:t xml:space="preserve"> scanf("%d", &amp;e);</w:t>
      </w:r>
    </w:p>
    <w:p>
      <w:r>
        <w:t xml:space="preserve"> Position = Find(List, e);</w:t>
      </w:r>
    </w:p>
    <w:p>
      <w:r>
        <w:t xml:space="preserve"> if(Position != NULL)</w:t>
      </w:r>
    </w:p>
    <w:p>
      <w:r>
        <w:t xml:space="preserve"> printf("Element found...!\n");</w:t>
      </w:r>
    </w:p>
    <w:p>
      <w:r>
        <w:t xml:space="preserve"> else</w:t>
      </w:r>
    </w:p>
    <w:p>
      <w:r>
        <w:t xml:space="preserve"> printf("Element not found...!\n");</w:t>
      </w:r>
    </w:p>
    <w:p>
      <w:r>
        <w:t xml:space="preserve"> break;</w:t>
      </w:r>
    </w:p>
    <w:p>
      <w:r>
        <w:t xml:space="preserve"> case 8:</w:t>
      </w:r>
    </w:p>
    <w:p>
      <w:r>
        <w:t xml:space="preserve"> Traverse(List);</w:t>
      </w:r>
    </w:p>
    <w:p>
      <w:r>
        <w:t xml:space="preserve"> break;</w:t>
      </w:r>
    </w:p>
    <w:p>
      <w:r>
        <w:t xml:space="preserve"> }</w:t>
      </w:r>
    </w:p>
    <w:p>
      <w:r>
        <w:t xml:space="preserve"> } while(ch &lt;= 8);</w:t>
      </w:r>
    </w:p>
    <w:p>
      <w:r>
        <w:t>return 0;</w:t>
      </w:r>
    </w:p>
    <w:p>
      <w:r>
        <w:t>}</w:t>
      </w:r>
    </w:p>
    <w:p>
      <w:r>
        <w:t>int IsEmpty(Node *List)</w:t>
      </w:r>
    </w:p>
    <w:p>
      <w:r>
        <w:t>{</w:t>
      </w:r>
    </w:p>
    <w:p>
      <w:r>
        <w:t>if(List-&gt;Next == NULL)</w:t>
      </w:r>
    </w:p>
    <w:p>
      <w:r>
        <w:t xml:space="preserve"> return 1;</w:t>
      </w:r>
    </w:p>
    <w:p>
      <w:r>
        <w:t>else</w:t>
      </w:r>
    </w:p>
    <w:p>
      <w:r>
        <w:t xml:space="preserve"> return 0;</w:t>
      </w:r>
    </w:p>
    <w:p>
      <w:r>
        <w:t>}</w:t>
      </w:r>
    </w:p>
    <w:p>
      <w:r>
        <w:t>int IsLast(Node *Position)</w:t>
      </w:r>
    </w:p>
    <w:p>
      <w:r>
        <w:t>{</w:t>
      </w:r>
    </w:p>
    <w:p>
      <w:r>
        <w:t>if(Position-&gt;Next == NULL)</w:t>
      </w:r>
    </w:p>
    <w:p>
      <w:r>
        <w:t xml:space="preserve"> return 1;</w:t>
      </w:r>
    </w:p>
    <w:p>
      <w:r>
        <w:t>else</w:t>
      </w:r>
    </w:p>
    <w:p>
      <w:r>
        <w:t xml:space="preserve"> return 0;</w:t>
      </w:r>
    </w:p>
    <w:p>
      <w:r>
        <w:t>}</w:t>
      </w:r>
    </w:p>
    <w:p>
      <w:r>
        <w:t>Node *Find(Node *List, int x)</w:t>
      </w:r>
    </w:p>
    <w:p>
      <w:r>
        <w:t>{</w:t>
      </w:r>
    </w:p>
    <w:p>
      <w:r>
        <w:t>Node *Position;</w:t>
      </w:r>
    </w:p>
    <w:p>
      <w:r>
        <w:t xml:space="preserve"> Position = List-&gt;Next;</w:t>
      </w:r>
    </w:p>
    <w:p>
      <w:r>
        <w:t>while(Position != NULL &amp;&amp; Position-&gt;Element != x)</w:t>
      </w:r>
    </w:p>
    <w:p>
      <w:r>
        <w:t xml:space="preserve"> Position = Position-&gt;Next;</w:t>
      </w:r>
    </w:p>
    <w:p>
      <w:r>
        <w:t>return Position;</w:t>
      </w:r>
    </w:p>
    <w:p>
      <w:r>
        <w:t>}</w:t>
      </w:r>
    </w:p>
    <w:p>
      <w:r>
        <w:t>void InsertBeg(Node *List, int e)</w:t>
      </w:r>
    </w:p>
    <w:p>
      <w:r>
        <w:t>{</w:t>
      </w:r>
    </w:p>
    <w:p>
      <w:r>
        <w:t>Node *NewNode = malloc(sizeof(Node));</w:t>
      </w:r>
    </w:p>
    <w:p>
      <w:r>
        <w:t xml:space="preserve"> NewNode-&gt;Element = e;</w:t>
      </w:r>
    </w:p>
    <w:p>
      <w:r>
        <w:t>if(IsEmpty(List))</w:t>
      </w:r>
    </w:p>
    <w:p>
      <w:r>
        <w:t xml:space="preserve"> NewNode-&gt;Next = NULL; </w:t>
      </w:r>
    </w:p>
    <w:p>
      <w:r>
        <w:t>else</w:t>
      </w:r>
    </w:p>
    <w:p>
      <w:r>
        <w:t xml:space="preserve"> {</w:t>
      </w:r>
    </w:p>
    <w:p>
      <w:r>
        <w:t xml:space="preserve"> NewNode-&gt;Next = List-&gt;Next;</w:t>
      </w:r>
    </w:p>
    <w:p>
      <w:r>
        <w:t xml:space="preserve"> NewNode-&gt;Next-&gt;Prev = NewNode;</w:t>
      </w:r>
    </w:p>
    <w:p>
      <w:r>
        <w:t xml:space="preserve"> }</w:t>
      </w:r>
    </w:p>
    <w:p>
      <w:r>
        <w:t xml:space="preserve"> NewNode-&gt;Prev = List;</w:t>
      </w:r>
    </w:p>
    <w:p>
      <w:r>
        <w:t xml:space="preserve"> List-&gt;Next = NewNode;</w:t>
      </w:r>
    </w:p>
    <w:p>
      <w:r>
        <w:t>}</w:t>
      </w:r>
    </w:p>
    <w:p>
      <w:r>
        <w:t>void InsertLast(Node *List, int e)</w:t>
      </w:r>
    </w:p>
    <w:p>
      <w:r>
        <w:t>{</w:t>
      </w:r>
    </w:p>
    <w:p>
      <w:r>
        <w:t>Node *NewNode = malloc(sizeof(Node));</w:t>
      </w:r>
    </w:p>
    <w:p>
      <w:r>
        <w:t>Node *Position;</w:t>
      </w:r>
    </w:p>
    <w:p>
      <w:r>
        <w:t xml:space="preserve"> NewNode-&gt;Element = e;</w:t>
      </w:r>
    </w:p>
    <w:p>
      <w:r>
        <w:t xml:space="preserve"> NewNode-&gt;Next = NULL;</w:t>
      </w:r>
    </w:p>
    <w:p>
      <w:r>
        <w:t>if(IsEmpty(List))</w:t>
      </w:r>
    </w:p>
    <w:p>
      <w:r>
        <w:t xml:space="preserve"> {</w:t>
      </w:r>
    </w:p>
    <w:p>
      <w:r>
        <w:t xml:space="preserve"> NewNode-&gt;Prev = List;</w:t>
      </w:r>
    </w:p>
    <w:p>
      <w:r>
        <w:t xml:space="preserve"> List-&gt;Next = NewNode;</w:t>
      </w:r>
    </w:p>
    <w:p>
      <w:r>
        <w:t xml:space="preserve"> }</w:t>
      </w:r>
    </w:p>
    <w:p>
      <w:r>
        <w:t>else</w:t>
      </w:r>
    </w:p>
    <w:p>
      <w:r>
        <w:t xml:space="preserve"> {</w:t>
      </w:r>
    </w:p>
    <w:p>
      <w:r>
        <w:t xml:space="preserve"> Position = List;</w:t>
      </w:r>
    </w:p>
    <w:p>
      <w:r>
        <w:t xml:space="preserve"> while(Position-&gt;Next != NULL)</w:t>
      </w:r>
    </w:p>
    <w:p>
      <w:r>
        <w:t xml:space="preserve"> Position = Position-&gt;Next;</w:t>
      </w:r>
    </w:p>
    <w:p>
      <w:r>
        <w:t xml:space="preserve"> Position-&gt;Next = NewNode;</w:t>
      </w:r>
    </w:p>
    <w:p>
      <w:r>
        <w:t xml:space="preserve"> NewNode-&gt;Prev = Position;</w:t>
      </w:r>
    </w:p>
    <w:p>
      <w:r>
        <w:t xml:space="preserve"> }</w:t>
      </w:r>
    </w:p>
    <w:p>
      <w:r>
        <w:t>}</w:t>
      </w:r>
    </w:p>
    <w:p>
      <w:r>
        <w:t>void InsertMid(Node *List, int p, int e)</w:t>
      </w:r>
    </w:p>
    <w:p>
      <w:r>
        <w:t>{</w:t>
      </w:r>
    </w:p>
    <w:p>
      <w:r>
        <w:t>Node *NewNode = malloc(sizeof(Node));</w:t>
      </w:r>
    </w:p>
    <w:p>
      <w:r>
        <w:t>Node *Position;</w:t>
      </w:r>
    </w:p>
    <w:p>
      <w:r>
        <w:t xml:space="preserve"> Position = Find(List, p);</w:t>
      </w:r>
    </w:p>
    <w:p>
      <w:r>
        <w:t xml:space="preserve"> NewNode-&gt;Element = e;</w:t>
      </w:r>
    </w:p>
    <w:p>
      <w:r>
        <w:t xml:space="preserve"> NewNode-&gt;Next = Position-&gt;Next;</w:t>
      </w:r>
    </w:p>
    <w:p>
      <w:r>
        <w:t xml:space="preserve"> Position-&gt;Next-&gt;Prev = NewNode;</w:t>
      </w:r>
    </w:p>
    <w:p>
      <w:r>
        <w:t xml:space="preserve"> Position-&gt;Next = NewNode;</w:t>
      </w:r>
    </w:p>
    <w:p>
      <w:r>
        <w:t xml:space="preserve"> NewNode-&gt;Prev = Position;</w:t>
      </w:r>
    </w:p>
    <w:p>
      <w:r>
        <w:t>}</w:t>
      </w:r>
    </w:p>
    <w:p>
      <w:r>
        <w:t>void DeleteBeg(Node *List)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*TempNode;</w:t>
      </w:r>
    </w:p>
    <w:p>
      <w:r>
        <w:t xml:space="preserve"> TempNode = List-&gt;Next;</w:t>
      </w:r>
    </w:p>
    <w:p>
      <w:r>
        <w:t xml:space="preserve"> List-&gt;Next = TempNode-&gt;Next;</w:t>
      </w:r>
    </w:p>
    <w:p>
      <w:r>
        <w:t xml:space="preserve"> if(List-&gt;Next != NULL)</w:t>
      </w:r>
    </w:p>
    <w:p>
      <w:r>
        <w:t xml:space="preserve"> TempNode-&gt;Next-&gt;Prev = List; </w:t>
      </w:r>
    </w:p>
    <w:p>
      <w:r>
        <w:t xml:space="preserve"> printf("The deleted item is %d\n", TempNode-&gt;Element);</w:t>
      </w:r>
    </w:p>
    <w:p>
      <w:r>
        <w:t xml:space="preserve"> free(TempNode);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t>void DeleteEnd(Node *List)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*Position;</w:t>
      </w:r>
    </w:p>
    <w:p>
      <w:r>
        <w:t xml:space="preserve"> Node *TempNode;</w:t>
      </w:r>
    </w:p>
    <w:p>
      <w:r>
        <w:t xml:space="preserve"> Position = List;</w:t>
      </w:r>
    </w:p>
    <w:p>
      <w:r>
        <w:t xml:space="preserve"> while(Position-&gt;Next != NULL)</w:t>
      </w:r>
    </w:p>
    <w:p>
      <w:r>
        <w:t xml:space="preserve"> Position = Position-&gt;Next;</w:t>
      </w:r>
    </w:p>
    <w:p>
      <w:r>
        <w:t xml:space="preserve"> TempNode = Position;</w:t>
      </w:r>
    </w:p>
    <w:p>
      <w:r>
        <w:t xml:space="preserve"> Position-&gt;Prev-&gt;Next = NULL;</w:t>
      </w:r>
    </w:p>
    <w:p>
      <w:r>
        <w:t xml:space="preserve"> printf("The deleted item is %d\n", TempNode-&gt;Element);</w:t>
      </w:r>
    </w:p>
    <w:p>
      <w:r>
        <w:t xml:space="preserve"> free(TempNode);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t>void DeleteMid(Node *List, int e)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*Position;</w:t>
      </w:r>
    </w:p>
    <w:p>
      <w:r>
        <w:t xml:space="preserve"> Node *TempNode;</w:t>
      </w:r>
    </w:p>
    <w:p>
      <w:r>
        <w:t xml:space="preserve"> Position = Find(List, e);</w:t>
      </w:r>
    </w:p>
    <w:p>
      <w:r>
        <w:t xml:space="preserve"> if(!IsLast(Position))</w:t>
      </w:r>
    </w:p>
    <w:p>
      <w:r>
        <w:t xml:space="preserve"> {</w:t>
      </w:r>
    </w:p>
    <w:p>
      <w:r>
        <w:t xml:space="preserve"> TempNode = Position;</w:t>
      </w:r>
    </w:p>
    <w:p>
      <w:r>
        <w:t xml:space="preserve"> Position-&gt;Prev-&gt;Next = Position-&gt;Next;</w:t>
      </w:r>
    </w:p>
    <w:p>
      <w:r>
        <w:t xml:space="preserve"> Position-&gt;Next-&gt;Prev = Position-&gt;Prev;</w:t>
      </w:r>
    </w:p>
    <w:p>
      <w:r>
        <w:t xml:space="preserve"> printf("The deleted item is %d\n", TempNode-&gt;Element);</w:t>
      </w:r>
    </w:p>
    <w:p>
      <w:r>
        <w:t xml:space="preserve"> free(TempNode);</w:t>
      </w:r>
    </w:p>
    <w:p>
      <w:r>
        <w:t xml:space="preserve"> }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t>void Traverse(Node *List)</w:t>
      </w:r>
    </w:p>
    <w:p>
      <w:r>
        <w:t>{</w:t>
      </w:r>
    </w:p>
    <w:p>
      <w:r>
        <w:t>if(!IsEmpty(List))</w:t>
      </w:r>
    </w:p>
    <w:p>
      <w:r>
        <w:t xml:space="preserve"> {</w:t>
      </w:r>
    </w:p>
    <w:p>
      <w:r>
        <w:t xml:space="preserve"> Node *Position;</w:t>
      </w:r>
    </w:p>
    <w:p>
      <w:r>
        <w:t xml:space="preserve"> Position = List;</w:t>
      </w:r>
    </w:p>
    <w:p>
      <w:r>
        <w:t xml:space="preserve"> while(Position-&gt;Next != NULL)</w:t>
      </w:r>
    </w:p>
    <w:p>
      <w:r>
        <w:t xml:space="preserve"> {</w:t>
      </w:r>
    </w:p>
    <w:p>
      <w:r>
        <w:t xml:space="preserve"> Position = Position-&gt;Next;</w:t>
      </w:r>
    </w:p>
    <w:p>
      <w:r>
        <w:t xml:space="preserve"> printf("%d\t", Position-&gt;Element);</w:t>
      </w:r>
    </w:p>
    <w:p>
      <w:r>
        <w:t xml:space="preserve"> }</w:t>
      </w:r>
    </w:p>
    <w:p>
      <w:r>
        <w:t xml:space="preserve"> printf("\n");</w:t>
      </w:r>
    </w:p>
    <w:p>
      <w:r>
        <w:t xml:space="preserve"> }</w:t>
      </w:r>
    </w:p>
    <w:p>
      <w:r>
        <w:t>else</w:t>
      </w:r>
    </w:p>
    <w:p>
      <w:r>
        <w:t xml:space="preserve"> printf("List is empty...!\n");</w:t>
      </w:r>
    </w:p>
    <w:p>
      <w:r>
        <w:t>}</w:t>
      </w:r>
    </w:p>
    <w:p>
      <w:r>
        <w:rPr>
          <w:sz w:val="36"/>
          <w:szCs w:val="36"/>
        </w:rPr>
        <w:t>Output</w:t>
      </w:r>
    </w:p>
    <w:p>
      <w:r>
        <w:t xml:space="preserve">Enter your choice : </w:t>
      </w:r>
    </w:p>
    <w:p>
      <w:r>
        <w:t>1.Insert Beg</w:t>
      </w:r>
    </w:p>
    <w:p>
      <w:r>
        <w:t>2.Insert Middle</w:t>
      </w:r>
    </w:p>
    <w:p>
      <w:r>
        <w:t>3.Insert End</w:t>
      </w:r>
    </w:p>
    <w:p>
      <w:r>
        <w:t>4.Delete Beg</w:t>
      </w:r>
    </w:p>
    <w:p>
      <w:r>
        <w:t>5.Delete Middle</w:t>
      </w:r>
    </w:p>
    <w:p>
      <w:r>
        <w:t>6.Delete End</w:t>
      </w:r>
    </w:p>
    <w:p>
      <w:r>
        <w:t>7.Find</w:t>
      </w:r>
    </w:p>
    <w:p>
      <w:r>
        <w:t>8.Traverse</w:t>
      </w:r>
    </w:p>
    <w:p>
      <w:r>
        <w:t>9.Exit</w:t>
      </w:r>
    </w:p>
    <w:p>
      <w:r>
        <w:t>Enter your choice : 1</w:t>
      </w:r>
    </w:p>
    <w:p>
      <w:r>
        <w:t>Enter the element : 40</w:t>
      </w:r>
    </w:p>
    <w:p>
      <w:r>
        <w:t>Enter your choice : 1</w:t>
      </w:r>
    </w:p>
    <w:p>
      <w:r>
        <w:t>Enter the element : 30</w:t>
      </w:r>
    </w:p>
    <w:p>
      <w:r>
        <w:t>Enter your choice : 1</w:t>
      </w:r>
    </w:p>
    <w:p>
      <w:r>
        <w:t>Enter the element : 20</w:t>
      </w:r>
    </w:p>
    <w:p>
      <w:r>
        <w:t>Enter your choice : 1</w:t>
      </w:r>
    </w:p>
    <w:p>
      <w:r>
        <w:t>Enter the element : 10</w:t>
      </w:r>
    </w:p>
    <w:p>
      <w:r>
        <w:t>Enter your choice : 8</w:t>
      </w:r>
    </w:p>
    <w:p>
      <w:r>
        <w:t>10 20 30 40</w:t>
      </w:r>
    </w:p>
    <w:p>
      <w:r>
        <w:t>Enter your choice : 7</w:t>
      </w:r>
    </w:p>
    <w:p>
      <w:r>
        <w:t>Enter the element : 30</w:t>
      </w:r>
    </w:p>
    <w:p>
      <w:r>
        <w:t>Element found...!</w:t>
      </w:r>
    </w:p>
    <w:p>
      <w:r>
        <w:t>Enter your choice : 1</w:t>
      </w:r>
    </w:p>
    <w:p>
      <w:r>
        <w:t>Enter the element : 5</w:t>
      </w:r>
    </w:p>
    <w:p>
      <w:r>
        <w:t>Enter your choice : 8</w:t>
      </w:r>
    </w:p>
    <w:p>
      <w:r>
        <w:t>5 10 20 30 40</w:t>
      </w:r>
    </w:p>
    <w:p>
      <w:r>
        <w:t>Enter your choice : 3</w:t>
      </w:r>
    </w:p>
    <w:p>
      <w:r>
        <w:t>Enter the element : 45</w:t>
      </w:r>
    </w:p>
    <w:p>
      <w:r>
        <w:t>Enter your choice : 8</w:t>
      </w:r>
    </w:p>
    <w:p>
      <w:r>
        <w:t>5 10 20 30 40 45</w:t>
      </w:r>
    </w:p>
    <w:p>
      <w:r>
        <w:t>Enter your choice : 2</w:t>
      </w:r>
    </w:p>
    <w:p>
      <w:r>
        <w:t>Enter the position element : 20</w:t>
      </w:r>
    </w:p>
    <w:p>
      <w:r>
        <w:t>Enter the element : 25</w:t>
      </w:r>
    </w:p>
    <w:p>
      <w:r>
        <w:t>Enter your choice : 8</w:t>
      </w:r>
    </w:p>
    <w:p>
      <w:r>
        <w:t>5 10 20 25 30 40 45</w:t>
      </w:r>
    </w:p>
    <w:p>
      <w:r>
        <w:t>Enter your choice : 4</w:t>
      </w:r>
    </w:p>
    <w:p>
      <w:r>
        <w:t>The deleted item is 5</w:t>
      </w:r>
    </w:p>
    <w:p>
      <w:r>
        <w:t xml:space="preserve">Enter your choice : 8 </w:t>
      </w:r>
    </w:p>
    <w:p>
      <w:r>
        <w:t>10 20 25 30 40 45</w:t>
      </w:r>
    </w:p>
    <w:p>
      <w:r>
        <w:t>Enter your choice : 6</w:t>
      </w:r>
    </w:p>
    <w:p>
      <w:r>
        <w:t>The deleted item is 45</w:t>
      </w:r>
    </w:p>
    <w:p>
      <w:r>
        <w:t>Enter your choice : 8</w:t>
      </w:r>
    </w:p>
    <w:p>
      <w:r>
        <w:t>10 20 25 30 40</w:t>
      </w:r>
    </w:p>
    <w:p>
      <w:r>
        <w:t>Enter your choice : 5</w:t>
      </w:r>
    </w:p>
    <w:p>
      <w:r>
        <w:t>Enter the element : 30</w:t>
      </w:r>
    </w:p>
    <w:p>
      <w:r>
        <w:t>The deleted item is 30</w:t>
      </w:r>
    </w:p>
    <w:p>
      <w:r>
        <w:t>Enter your choice : 8</w:t>
      </w:r>
    </w:p>
    <w:p>
      <w:r>
        <w:t>10 20 25 40</w:t>
      </w:r>
    </w:p>
    <w:p>
      <w:r>
        <w:t>Enter your choice : 9</w:t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r>
        <w:t>#include &lt;stdio.h&gt;</w:t>
      </w:r>
    </w:p>
    <w:p>
      <w:r>
        <w:t>#include &lt;stdlib.h&gt;</w:t>
      </w:r>
    </w:p>
    <w:p/>
    <w:p>
      <w:r>
        <w:t>struct Term {</w:t>
      </w:r>
    </w:p>
    <w:p>
      <w:r>
        <w:t xml:space="preserve"> int coefficient;</w:t>
      </w:r>
    </w:p>
    <w:p>
      <w:r>
        <w:t xml:space="preserve"> int exponent;</w:t>
      </w:r>
    </w:p>
    <w:p>
      <w:r>
        <w:t xml:space="preserve"> struct Term *next;</w:t>
      </w:r>
    </w:p>
    <w:p>
      <w:r>
        <w:t>};</w:t>
      </w:r>
    </w:p>
    <w:p>
      <w:r>
        <w:t>typedef struct Term Term;</w:t>
      </w:r>
    </w:p>
    <w:p/>
    <w:p>
      <w:r>
        <w:t>Term *createTerm(int coeff, int exp) {</w:t>
      </w:r>
    </w:p>
    <w:p>
      <w:r>
        <w:t xml:space="preserve"> Term *newTerm = (Term *)malloc(sizeof(Term));</w:t>
      </w:r>
    </w:p>
    <w:p>
      <w:r>
        <w:t xml:space="preserve"> if (newTerm == NULL) {</w:t>
      </w:r>
    </w:p>
    <w:p>
      <w:r>
        <w:t xml:space="preserve"> printf("Memory allocation failed\n");</w:t>
      </w:r>
    </w:p>
    <w:p>
      <w:r>
        <w:t xml:space="preserve"> exit(1);</w:t>
      </w:r>
    </w:p>
    <w:p>
      <w:r>
        <w:t xml:space="preserve"> }</w:t>
      </w:r>
    </w:p>
    <w:p>
      <w:r>
        <w:t xml:space="preserve"> newTerm-&gt;coefficient = coeff;</w:t>
      </w:r>
    </w:p>
    <w:p>
      <w:r>
        <w:t xml:space="preserve"> newTerm-&gt;exponent = exp;</w:t>
      </w:r>
    </w:p>
    <w:p>
      <w:r>
        <w:t xml:space="preserve"> newTerm-&gt;next = NULL;</w:t>
      </w:r>
    </w:p>
    <w:p>
      <w:r>
        <w:t xml:space="preserve"> return newTerm;</w:t>
      </w:r>
    </w:p>
    <w:p>
      <w:r>
        <w:t>}</w:t>
      </w:r>
    </w:p>
    <w:p/>
    <w:p>
      <w:r>
        <w:t>void insertTerm(Term **poly, int coeff, int exp) {</w:t>
      </w:r>
    </w:p>
    <w:p>
      <w:r>
        <w:t xml:space="preserve"> Term *newTerm = createTerm(coeff, exp);</w:t>
      </w:r>
    </w:p>
    <w:p>
      <w:r>
        <w:t xml:space="preserve"> if (*poly == NULL) {</w:t>
      </w:r>
    </w:p>
    <w:p>
      <w:r>
        <w:t xml:space="preserve"> *poly = newTerm;</w:t>
      </w:r>
    </w:p>
    <w:p>
      <w:r>
        <w:t xml:space="preserve"> } else {</w:t>
      </w:r>
    </w:p>
    <w:p>
      <w:r>
        <w:t xml:space="preserve"> Term *temp = *poly;</w:t>
      </w:r>
    </w:p>
    <w:p>
      <w:r>
        <w:t xml:space="preserve"> while (temp-&gt;next != NULL) {</w:t>
      </w:r>
    </w:p>
    <w:p>
      <w:r>
        <w:t xml:space="preserve"> temp = temp-&gt;next;</w:t>
      </w:r>
    </w:p>
    <w:p>
      <w:r>
        <w:t xml:space="preserve"> }</w:t>
      </w:r>
    </w:p>
    <w:p>
      <w:r>
        <w:t xml:space="preserve"> temp-&gt;next = newTerm;</w:t>
      </w:r>
    </w:p>
    <w:p>
      <w:r>
        <w:t xml:space="preserve"> }</w:t>
      </w:r>
    </w:p>
    <w:p>
      <w:r>
        <w:t>}</w:t>
      </w:r>
    </w:p>
    <w:p/>
    <w:p>
      <w:r>
        <w:t>void displayPolynomial(Term *poly) {</w:t>
      </w:r>
    </w:p>
    <w:p>
      <w:r>
        <w:t xml:space="preserve"> if (poly == NULL) {</w:t>
      </w:r>
    </w:p>
    <w:p>
      <w:r>
        <w:t xml:space="preserve"> printf("Polynomial is empty\n");</w:t>
      </w:r>
    </w:p>
    <w:p>
      <w:r>
        <w:t xml:space="preserve"> } else {</w:t>
      </w:r>
    </w:p>
    <w:p>
      <w:r>
        <w:t xml:space="preserve"> while (poly != NULL) {</w:t>
      </w:r>
    </w:p>
    <w:p>
      <w:r>
        <w:t xml:space="preserve"> printf("(%dx^%d) ", poly-&gt;coefficient, poly-&gt;exponent);</w:t>
      </w:r>
    </w:p>
    <w:p>
      <w:r>
        <w:t xml:space="preserve"> poly = poly-&gt;next;</w:t>
      </w:r>
    </w:p>
    <w:p>
      <w:r>
        <w:t xml:space="preserve"> if (poly != NULL) {</w:t>
      </w:r>
    </w:p>
    <w:p>
      <w:r>
        <w:t xml:space="preserve"> printf("+ ");</w:t>
      </w:r>
    </w:p>
    <w:p>
      <w:r>
        <w:t xml:space="preserve"> }</w:t>
      </w:r>
    </w:p>
    <w:p>
      <w:r>
        <w:t xml:space="preserve"> }</w:t>
      </w:r>
    </w:p>
    <w:p>
      <w:r>
        <w:t xml:space="preserve"> printf("\n");</w:t>
      </w:r>
    </w:p>
    <w:p>
      <w:r>
        <w:t xml:space="preserve"> }</w:t>
      </w:r>
    </w:p>
    <w:p>
      <w:r>
        <w:t>}</w:t>
      </w:r>
    </w:p>
    <w:p/>
    <w:p>
      <w:r>
        <w:t>Term *addPolynomials(Term *poly1, Term *poly2) {</w:t>
      </w:r>
    </w:p>
    <w:p>
      <w:r>
        <w:t xml:space="preserve"> Term *result = NULL;</w:t>
      </w:r>
    </w:p>
    <w:p>
      <w:r>
        <w:t xml:space="preserve"> while (poly1 != NULL &amp;&amp; poly2 != NULL) {</w:t>
      </w:r>
    </w:p>
    <w:p>
      <w:r>
        <w:t xml:space="preserve"> if (poly1-&gt;exponent &gt; poly2-&gt;exponent)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>} else if (poly1-&gt;exponent &lt; poly2-&gt;exponent) {</w:t>
      </w:r>
    </w:p>
    <w:p>
      <w:r>
        <w:t xml:space="preserve"> insertTerm(&amp;result, poly2-&gt;coefficient, poly2-&gt;exponent);</w:t>
      </w:r>
    </w:p>
    <w:p>
      <w:r>
        <w:t xml:space="preserve"> poly2 = poly2-&gt;next;</w:t>
      </w:r>
    </w:p>
    <w:p>
      <w:r>
        <w:t xml:space="preserve"> } else {</w:t>
      </w:r>
    </w:p>
    <w:p>
      <w:r>
        <w:t xml:space="preserve"> insertTerm(&amp;result, poly1-&gt;coefficient + poly2-&gt;coefficient, poly1-&gt;exponent);</w:t>
      </w:r>
    </w:p>
    <w:p>
      <w:r>
        <w:t xml:space="preserve"> poly1 = poly1-&gt;next;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}</w:t>
      </w:r>
    </w:p>
    <w:p>
      <w:r>
        <w:t xml:space="preserve"> while (poly1 != NULL)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 xml:space="preserve"> }</w:t>
      </w:r>
    </w:p>
    <w:p>
      <w:r>
        <w:t xml:space="preserve"> while (poly2 != NULL) {</w:t>
      </w:r>
    </w:p>
    <w:p>
      <w:r>
        <w:t xml:space="preserve"> insertTerm(&amp;result, poly2-&gt;coefficient, poly2-&gt;exponent);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return result;</w:t>
      </w:r>
    </w:p>
    <w:p>
      <w:r>
        <w:t>}</w:t>
      </w:r>
    </w:p>
    <w:p/>
    <w:p>
      <w:r>
        <w:t>Term *subtractPolynomials(Term *poly1, Term *poly2) {</w:t>
      </w:r>
    </w:p>
    <w:p>
      <w:r>
        <w:t xml:space="preserve"> Term *result = NULL;</w:t>
      </w:r>
    </w:p>
    <w:p>
      <w:r>
        <w:t xml:space="preserve"> while (poly1 != NULL &amp;&amp; poly2 != NULL) {</w:t>
      </w:r>
    </w:p>
    <w:p>
      <w:r>
        <w:t xml:space="preserve"> if (poly1-&gt;exponent &gt; poly2-&gt;exponent)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 xml:space="preserve"> } else if (poly1-&gt;exponent &lt; poly2-&gt;exponent) {</w:t>
      </w:r>
    </w:p>
    <w:p>
      <w:r>
        <w:t xml:space="preserve"> insertTerm(&amp;result, -poly2-&gt;coefficient, poly2-&gt;exponent);</w:t>
      </w:r>
    </w:p>
    <w:p>
      <w:r>
        <w:t xml:space="preserve"> poly2 = poly2-&gt;next;</w:t>
      </w:r>
    </w:p>
    <w:p>
      <w:r>
        <w:t xml:space="preserve"> } else {</w:t>
      </w:r>
    </w:p>
    <w:p>
      <w:r>
        <w:t xml:space="preserve"> insertTerm(&amp;result, poly1-&gt;coefficient - poly2-&gt;coefficient, poly1-&gt;exponent);</w:t>
      </w:r>
    </w:p>
    <w:p>
      <w:r>
        <w:t xml:space="preserve"> poly1 = poly1-&gt;next;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}</w:t>
      </w:r>
    </w:p>
    <w:p>
      <w:r>
        <w:t xml:space="preserve"> while (poly1 != NULL) {</w:t>
      </w:r>
    </w:p>
    <w:p>
      <w:r>
        <w:t xml:space="preserve"> insertTerm(&amp;result, poly1-&gt;coefficient, poly1-&gt;exponent);</w:t>
      </w:r>
    </w:p>
    <w:p>
      <w:r>
        <w:t xml:space="preserve"> poly1 = poly1-&gt;next;</w:t>
      </w:r>
    </w:p>
    <w:p>
      <w:r>
        <w:t xml:space="preserve"> }</w:t>
      </w:r>
    </w:p>
    <w:p>
      <w:r>
        <w:t xml:space="preserve"> while (poly2 != NULL) {</w:t>
      </w:r>
    </w:p>
    <w:p>
      <w:r>
        <w:t xml:space="preserve"> insertTerm(&amp;result, -poly2-&gt;coefficient, poly2-&gt;exponent);</w:t>
      </w:r>
    </w:p>
    <w:p>
      <w:r>
        <w:t xml:space="preserve"> poly2 = poly2-&gt;next;</w:t>
      </w:r>
    </w:p>
    <w:p>
      <w:r>
        <w:t xml:space="preserve"> }</w:t>
      </w:r>
    </w:p>
    <w:p>
      <w:r>
        <w:t xml:space="preserve"> return result;</w:t>
      </w:r>
    </w:p>
    <w:p>
      <w:r>
        <w:t>}</w:t>
      </w:r>
    </w:p>
    <w:p/>
    <w:p>
      <w:r>
        <w:t>Term *multiplyPolynomials(Term *poly1, Term *poly2) {</w:t>
      </w:r>
    </w:p>
    <w:p>
      <w:r>
        <w:t xml:space="preserve"> Term *result = NULL;</w:t>
      </w:r>
    </w:p>
    <w:p>
      <w:r>
        <w:t xml:space="preserve"> Term *temp1 = poly1;</w:t>
      </w:r>
    </w:p>
    <w:p>
      <w:r>
        <w:t xml:space="preserve"> while (temp1 != NULL) {</w:t>
      </w:r>
    </w:p>
    <w:p>
      <w:r>
        <w:t xml:space="preserve"> Term *temp2 = poly2;</w:t>
      </w:r>
    </w:p>
    <w:p>
      <w:r>
        <w:t xml:space="preserve"> while (temp2 != NULL) {</w:t>
      </w:r>
    </w:p>
    <w:p>
      <w:r>
        <w:t xml:space="preserve"> insertTerm(&amp;result, temp1-&gt;coefficient * temp2-&gt;coefficient, temp1-&gt;exponent + temp2-&gt;exponent);</w:t>
      </w:r>
    </w:p>
    <w:p>
      <w:r>
        <w:t>temp2 = temp2-&gt;next;</w:t>
      </w:r>
    </w:p>
    <w:p>
      <w:r>
        <w:t xml:space="preserve"> }</w:t>
      </w:r>
    </w:p>
    <w:p>
      <w:r>
        <w:t xml:space="preserve"> temp1 = temp1-&gt;next;</w:t>
      </w:r>
    </w:p>
    <w:p>
      <w:r>
        <w:t xml:space="preserve"> }</w:t>
      </w:r>
    </w:p>
    <w:p>
      <w:r>
        <w:t xml:space="preserve"> return result;</w:t>
      </w:r>
    </w:p>
    <w:p>
      <w:r>
        <w:t>}</w:t>
      </w:r>
    </w:p>
    <w:p/>
    <w:p>
      <w:r>
        <w:t>int main() {</w:t>
      </w:r>
    </w:p>
    <w:p>
      <w:r>
        <w:t xml:space="preserve"> Term *poly1 = NULL;</w:t>
      </w:r>
    </w:p>
    <w:p>
      <w:r>
        <w:t xml:space="preserve"> Term *poly2 = NULL;</w:t>
      </w:r>
    </w:p>
    <w:p>
      <w:r>
        <w:t xml:space="preserve"> </w:t>
      </w:r>
    </w:p>
    <w:p>
      <w:r>
        <w:t xml:space="preserve"> insertTerm(&amp;poly1, 5, 2);</w:t>
      </w:r>
    </w:p>
    <w:p>
      <w:r>
        <w:t xml:space="preserve"> insertTerm(&amp;poly1, -3, 1);</w:t>
      </w:r>
    </w:p>
    <w:p>
      <w:r>
        <w:t xml:space="preserve"> insertTerm(&amp;poly1, 2, 0);</w:t>
      </w:r>
    </w:p>
    <w:p>
      <w:r>
        <w:t xml:space="preserve"> </w:t>
      </w:r>
    </w:p>
    <w:p>
      <w:r>
        <w:t xml:space="preserve"> insertTerm(&amp;poly2, 4, 3);</w:t>
      </w:r>
    </w:p>
    <w:p>
      <w:r>
        <w:t xml:space="preserve"> insertTerm(&amp;poly2, 2, 1);</w:t>
      </w:r>
    </w:p>
    <w:p>
      <w:r>
        <w:t xml:space="preserve"> printf("Polynomial 1: ");</w:t>
      </w:r>
    </w:p>
    <w:p>
      <w:r>
        <w:t xml:space="preserve"> displayPolynomial(poly1);</w:t>
      </w:r>
    </w:p>
    <w:p>
      <w:r>
        <w:t xml:space="preserve"> printf("Polynomial 2: ");</w:t>
      </w:r>
    </w:p>
    <w:p>
      <w:r>
        <w:t xml:space="preserve"> displayPolynomial(poly2);</w:t>
      </w:r>
    </w:p>
    <w:p>
      <w:r>
        <w:t xml:space="preserve"> Term *sum = addPolynomials(poly1, poly2);</w:t>
      </w:r>
    </w:p>
    <w:p>
      <w:r>
        <w:t xml:space="preserve"> printf("Sum: ");</w:t>
      </w:r>
    </w:p>
    <w:p>
      <w:r>
        <w:t xml:space="preserve"> displayPolynomial(sum);</w:t>
      </w:r>
    </w:p>
    <w:p>
      <w:r>
        <w:t xml:space="preserve"> Term *difference = subtractPolynomials(poly1, poly2);</w:t>
      </w:r>
    </w:p>
    <w:p>
      <w:r>
        <w:t xml:space="preserve"> printf("Difference: ");</w:t>
      </w:r>
    </w:p>
    <w:p>
      <w:r>
        <w:t xml:space="preserve"> displayPolynomial(difference);</w:t>
      </w:r>
    </w:p>
    <w:p>
      <w:r>
        <w:t xml:space="preserve"> Term *product = multiplyPolynomials(poly1, poly2);</w:t>
      </w:r>
    </w:p>
    <w:p>
      <w:r>
        <w:t xml:space="preserve"> printf("Product: ");</w:t>
      </w:r>
    </w:p>
    <w:p>
      <w:r>
        <w:t xml:space="preserve"> displayPolynomial(product);</w:t>
      </w:r>
    </w:p>
    <w:p>
      <w:r>
        <w:t xml:space="preserve"> return 0;</w:t>
      </w:r>
    </w:p>
    <w:p>
      <w:r>
        <w:t>}</w:t>
      </w:r>
    </w:p>
    <w:p>
      <w:r>
        <w:t>Output</w:t>
      </w:r>
    </w:p>
    <w:p>
      <w:r>
        <w:t xml:space="preserve">Polynomial 1: (5x^2) + (-3x^1) + (2x^0) </w:t>
      </w:r>
    </w:p>
    <w:p>
      <w:r>
        <w:t xml:space="preserve">Polynomial 2: (4x^3) + (2x^1) </w:t>
      </w:r>
    </w:p>
    <w:p>
      <w:r>
        <w:t xml:space="preserve">Sum: (4x^3) + (5x^2) + (-1x^1) + (2x^0) </w:t>
      </w:r>
    </w:p>
    <w:p>
      <w:r>
        <w:t xml:space="preserve">Difference: (-4x^3) + (5x^2) + (-5x^1) + (2x^0) </w:t>
      </w:r>
    </w:p>
    <w:p>
      <w:r>
        <w:t>Product: (20x^5) + (10x^3) + (-12x^4) + (-6x^2) + (8x^3) + (4x^1)</w:t>
      </w:r>
    </w:p>
    <w:p>
      <w:r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r>
        <w:t>#include &lt;stdio.h&gt;</w:t>
      </w:r>
    </w:p>
    <w:p>
      <w:r>
        <w:t>#include &lt;stdlib.h&gt;</w:t>
      </w:r>
    </w:p>
    <w:p/>
    <w:p>
      <w:r>
        <w:t>struct Node {</w:t>
      </w:r>
    </w:p>
    <w:p>
      <w:r>
        <w:t xml:space="preserve"> int data;</w:t>
      </w:r>
    </w:p>
    <w:p>
      <w:r>
        <w:t xml:space="preserve"> struct Node* next;</w:t>
      </w:r>
    </w:p>
    <w:p>
      <w:r>
        <w:t>};</w:t>
      </w:r>
    </w:p>
    <w:p/>
    <w:p>
      <w:r>
        <w:t>struct StackLL {</w:t>
      </w:r>
    </w:p>
    <w:p>
      <w:r>
        <w:t xml:space="preserve"> struct Node* top;</w:t>
      </w:r>
    </w:p>
    <w:p>
      <w:r>
        <w:t>};</w:t>
      </w:r>
    </w:p>
    <w:p/>
    <w:p>
      <w:r>
        <w:t>struct StackArray {</w:t>
      </w:r>
    </w:p>
    <w:p>
      <w:r>
        <w:t xml:space="preserve"> int* array;</w:t>
      </w:r>
    </w:p>
    <w:p>
      <w:r>
        <w:t xml:space="preserve"> int top;</w:t>
      </w:r>
    </w:p>
    <w:p>
      <w:r>
        <w:t xml:space="preserve"> int capacity;</w:t>
      </w:r>
    </w:p>
    <w:p>
      <w:r>
        <w:t>};</w:t>
      </w:r>
    </w:p>
    <w:p/>
    <w:p>
      <w:r>
        <w:t>struct StackLL* createStackLL() {</w:t>
      </w:r>
    </w:p>
    <w:p>
      <w:r>
        <w:t xml:space="preserve"> struct StackLL* stack = (struct StackLL*)malloc(sizeof(struct StackLL));</w:t>
      </w:r>
    </w:p>
    <w:p>
      <w:r>
        <w:t xml:space="preserve"> stack-&gt;top = NULL;</w:t>
      </w:r>
    </w:p>
    <w:p>
      <w:r>
        <w:t xml:space="preserve"> return stack;</w:t>
      </w:r>
    </w:p>
    <w:p>
      <w:r>
        <w:t>}</w:t>
      </w:r>
    </w:p>
    <w:p/>
    <w:p>
      <w:r>
        <w:t>struct StackArray* createStackArray(int capacity) {</w:t>
      </w:r>
    </w:p>
    <w:p>
      <w:r>
        <w:t xml:space="preserve"> struct StackArray* stack = (struct StackArray*)malloc(sizeof(struct StackArray));</w:t>
      </w:r>
    </w:p>
    <w:p>
      <w:r>
        <w:t xml:space="preserve"> stack-&gt;capacity = capacity;</w:t>
      </w:r>
    </w:p>
    <w:p>
      <w:r>
        <w:t xml:space="preserve"> stack-&gt;top = -1;</w:t>
      </w:r>
    </w:p>
    <w:p>
      <w:r>
        <w:t xml:space="preserve"> stack-&gt;array = (int*)malloc(stack-&gt;capacity * sizeof(int));</w:t>
      </w:r>
    </w:p>
    <w:p>
      <w:r>
        <w:t xml:space="preserve"> return stack;</w:t>
      </w:r>
    </w:p>
    <w:p>
      <w:r>
        <w:t>}</w:t>
      </w:r>
    </w:p>
    <w:p/>
    <w:p>
      <w:r>
        <w:t>int isEmptyLL(struct StackLL* stack) {</w:t>
      </w:r>
    </w:p>
    <w:p>
      <w:r>
        <w:t xml:space="preserve"> return stack-&gt;top == NULL;</w:t>
      </w:r>
    </w:p>
    <w:p>
      <w:r>
        <w:t>}</w:t>
      </w:r>
    </w:p>
    <w:p/>
    <w:p>
      <w:r>
        <w:t>int isEmptyArray(struct StackArray* stack) {</w:t>
      </w:r>
    </w:p>
    <w:p>
      <w:r>
        <w:t xml:space="preserve"> return stack-&gt;top == -1;</w:t>
      </w:r>
    </w:p>
    <w:p>
      <w:r>
        <w:t>}</w:t>
      </w:r>
    </w:p>
    <w:p/>
    <w:p>
      <w:r>
        <w:t>void pushLL(struct StackLL* stack, int data) {</w:t>
      </w:r>
    </w:p>
    <w:p>
      <w:r>
        <w:t xml:space="preserve"> struct Node* newNode = (struct Node*)malloc(sizeof(struct Node));</w:t>
      </w:r>
    </w:p>
    <w:p>
      <w:r>
        <w:t xml:space="preserve"> newNode-&gt;data = data;</w:t>
      </w:r>
    </w:p>
    <w:p>
      <w:r>
        <w:t xml:space="preserve"> newNode-&gt;next = stack-&gt;top;</w:t>
      </w:r>
    </w:p>
    <w:p>
      <w:r>
        <w:t xml:space="preserve"> stack-&gt;top = newNode;</w:t>
      </w:r>
    </w:p>
    <w:p>
      <w:r>
        <w:t>}</w:t>
      </w:r>
    </w:p>
    <w:p/>
    <w:p>
      <w:r>
        <w:t>void pushArray(struct StackArray* stack, int data) {</w:t>
      </w:r>
    </w:p>
    <w:p>
      <w:r>
        <w:t xml:space="preserve"> if (stack-&gt;top == stack-&gt;capacity - 1) {</w:t>
      </w:r>
    </w:p>
    <w:p>
      <w:r>
        <w:t xml:space="preserve"> printf("Stack Overflow\n");</w:t>
      </w:r>
    </w:p>
    <w:p>
      <w:r>
        <w:t xml:space="preserve"> return;</w:t>
      </w:r>
    </w:p>
    <w:p>
      <w:r>
        <w:t xml:space="preserve"> }</w:t>
      </w:r>
    </w:p>
    <w:p>
      <w:r>
        <w:t xml:space="preserve"> stack-&gt;array[++stack-&gt;top] = data;</w:t>
      </w:r>
    </w:p>
    <w:p>
      <w:r>
        <w:t>}</w:t>
      </w:r>
    </w:p>
    <w:p/>
    <w:p>
      <w:r>
        <w:t>int popLL(struct StackLL* stack) {</w:t>
      </w:r>
    </w:p>
    <w:p>
      <w:r>
        <w:t xml:space="preserve"> if (isEmptyLL(stack)) {</w:t>
      </w:r>
    </w:p>
    <w:p>
      <w:r>
        <w:t xml:space="preserve"> printf("Stack Underflow\n");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struct Node* temp = stack-&gt;top;</w:t>
      </w:r>
    </w:p>
    <w:p>
      <w:r>
        <w:t xml:space="preserve"> int data = temp-&gt;data;</w:t>
      </w:r>
    </w:p>
    <w:p>
      <w:r>
        <w:t xml:space="preserve"> stack-&gt;top = stack-&gt;top-&gt;next;</w:t>
      </w:r>
    </w:p>
    <w:p>
      <w:r>
        <w:t xml:space="preserve"> free(temp);</w:t>
      </w:r>
    </w:p>
    <w:p>
      <w:r>
        <w:t xml:space="preserve"> return data;</w:t>
      </w:r>
    </w:p>
    <w:p>
      <w:r>
        <w:t>}</w:t>
      </w:r>
    </w:p>
    <w:p/>
    <w:p>
      <w:r>
        <w:t>int popArray(struct StackArray* stack) {</w:t>
      </w:r>
    </w:p>
    <w:p>
      <w:r>
        <w:t xml:space="preserve"> if (isEmptyArray(stack)) {</w:t>
      </w:r>
    </w:p>
    <w:p>
      <w:r>
        <w:t xml:space="preserve"> printf("Stack Underflow\n");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return stack-&gt;array[stack-&gt;top--];</w:t>
      </w:r>
    </w:p>
    <w:p>
      <w:r>
        <w:t>}</w:t>
      </w:r>
    </w:p>
    <w:p/>
    <w:p>
      <w:r>
        <w:t>int peekLL(struct StackLL* stack) {</w:t>
      </w:r>
    </w:p>
    <w:p>
      <w:r>
        <w:t xml:space="preserve"> if (isEmptyLL(stack)) {</w:t>
      </w:r>
    </w:p>
    <w:p>
      <w:r>
        <w:t xml:space="preserve"> printf("Stack is empty\n");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return stack-&gt;top-&gt;data;</w:t>
      </w:r>
    </w:p>
    <w:p>
      <w:r>
        <w:t>}</w:t>
      </w:r>
    </w:p>
    <w:p/>
    <w:p>
      <w:r>
        <w:t>int peekArray(struct StackArray* stack) {</w:t>
      </w:r>
    </w:p>
    <w:p>
      <w:r>
        <w:t xml:space="preserve"> if (isEmptyArray(stack)) {</w:t>
      </w:r>
    </w:p>
    <w:p>
      <w:r>
        <w:t xml:space="preserve"> printf("Stack is empty\n");</w:t>
      </w:r>
    </w:p>
    <w:p>
      <w:r>
        <w:t xml:space="preserve"> return -1;</w:t>
      </w:r>
    </w:p>
    <w:p>
      <w:r>
        <w:t xml:space="preserve"> }</w:t>
      </w:r>
    </w:p>
    <w:p>
      <w:r>
        <w:t xml:space="preserve"> return stack-&gt;array[stack-&gt;top];</w:t>
      </w:r>
    </w:p>
    <w:p>
      <w:r>
        <w:t>}</w:t>
      </w:r>
    </w:p>
    <w:p/>
    <w:p>
      <w:r>
        <w:t>void displayLL(struct StackLL* stack) {</w:t>
      </w:r>
    </w:p>
    <w:p>
      <w:r>
        <w:t xml:space="preserve"> if (isEmptyLL(stack)) {</w:t>
      </w:r>
    </w:p>
    <w:p>
      <w:r>
        <w:t xml:space="preserve"> printf("Stack is empty\n");</w:t>
      </w:r>
    </w:p>
    <w:p>
      <w:r>
        <w:t xml:space="preserve"> return;</w:t>
      </w:r>
    </w:p>
    <w:p>
      <w:r>
        <w:t xml:space="preserve"> }</w:t>
      </w:r>
    </w:p>
    <w:p>
      <w:r>
        <w:t xml:space="preserve"> struct Node* temp = stack-&gt;top;</w:t>
      </w:r>
    </w:p>
    <w:p>
      <w:r>
        <w:t xml:space="preserve"> printf("Elements in stack: ");</w:t>
      </w:r>
    </w:p>
    <w:p>
      <w:r>
        <w:t xml:space="preserve"> while (temp != NULL) {</w:t>
      </w:r>
    </w:p>
    <w:p>
      <w:r>
        <w:t xml:space="preserve"> printf("%d ", temp-&gt;data);</w:t>
      </w:r>
    </w:p>
    <w:p>
      <w:r>
        <w:t xml:space="preserve"> temp = temp-&gt;next;</w:t>
      </w:r>
    </w:p>
    <w:p>
      <w:r>
        <w:t xml:space="preserve"> }</w:t>
      </w:r>
    </w:p>
    <w:p>
      <w:r>
        <w:t xml:space="preserve"> printf("\n");</w:t>
      </w:r>
    </w:p>
    <w:p>
      <w:r>
        <w:t>}</w:t>
      </w:r>
    </w:p>
    <w:p/>
    <w:p>
      <w:r>
        <w:t>void displayArray(struct StackArray* stack) {</w:t>
      </w:r>
    </w:p>
    <w:p>
      <w:r>
        <w:t xml:space="preserve"> if (isEmptyArray(stack)) {</w:t>
      </w:r>
    </w:p>
    <w:p>
      <w:r>
        <w:t xml:space="preserve"> printf("Stack is empty\n");</w:t>
      </w:r>
    </w:p>
    <w:p>
      <w:r>
        <w:t xml:space="preserve"> return;</w:t>
      </w:r>
    </w:p>
    <w:p>
      <w:r>
        <w:t xml:space="preserve"> }</w:t>
      </w:r>
    </w:p>
    <w:p>
      <w:r>
        <w:t xml:space="preserve"> printf("Elements in stack: ");</w:t>
      </w:r>
    </w:p>
    <w:p>
      <w:r>
        <w:t xml:space="preserve"> for (int i = stack-&gt;top; i &gt;= 0; i--) {</w:t>
      </w:r>
    </w:p>
    <w:p>
      <w:r>
        <w:t xml:space="preserve"> printf("%d ", stack-&gt;array[i]);</w:t>
      </w:r>
    </w:p>
    <w:p>
      <w:r>
        <w:t xml:space="preserve"> }</w:t>
      </w:r>
    </w:p>
    <w:p>
      <w:r>
        <w:t xml:space="preserve"> printf("\n");</w:t>
      </w:r>
    </w:p>
    <w:p>
      <w:r>
        <w:t>}</w:t>
      </w:r>
    </w:p>
    <w:p>
      <w:r>
        <w:t>int main() {</w:t>
      </w:r>
    </w:p>
    <w:p>
      <w:r>
        <w:t xml:space="preserve"> // Test linked list implementation</w:t>
      </w:r>
    </w:p>
    <w:p>
      <w:r>
        <w:t xml:space="preserve"> struct StackLL* stackLL = createStackLL();</w:t>
      </w:r>
    </w:p>
    <w:p>
      <w:r>
        <w:t xml:space="preserve"> pushLL(stackLL, 1);</w:t>
      </w:r>
    </w:p>
    <w:p>
      <w:r>
        <w:t xml:space="preserve"> pushLL(stackLL, 2);</w:t>
      </w:r>
    </w:p>
    <w:p>
      <w:r>
        <w:t xml:space="preserve"> pushLL(stackLL, 3);</w:t>
      </w:r>
    </w:p>
    <w:p>
      <w:r>
        <w:t xml:space="preserve"> displayLL(stackLL);</w:t>
      </w:r>
    </w:p>
    <w:p>
      <w:r>
        <w:t xml:space="preserve"> printf("Top element: %d\n", peekLL(stackLL));</w:t>
      </w:r>
    </w:p>
    <w:p>
      <w:r>
        <w:t xml:space="preserve"> printf("Popped element: %d\n", popLL(stackLL));</w:t>
      </w:r>
    </w:p>
    <w:p>
      <w:r>
        <w:t xml:space="preserve"> displayLL(stackLL);</w:t>
      </w:r>
    </w:p>
    <w:p>
      <w:r>
        <w:t xml:space="preserve"> </w:t>
      </w:r>
    </w:p>
    <w:p>
      <w:r>
        <w:t xml:space="preserve"> struct StackArray* stackArray = createStackArray(5);</w:t>
      </w:r>
    </w:p>
    <w:p>
      <w:r>
        <w:t xml:space="preserve"> pushArray(stackArray, 4);</w:t>
      </w:r>
    </w:p>
    <w:p>
      <w:r>
        <w:t xml:space="preserve"> pushArray(stackArray, 5);</w:t>
      </w:r>
    </w:p>
    <w:p>
      <w:r>
        <w:t xml:space="preserve"> pushArray(stackArray, 6);</w:t>
      </w:r>
    </w:p>
    <w:p>
      <w:r>
        <w:t xml:space="preserve"> displayArray(stackArray);</w:t>
      </w:r>
    </w:p>
    <w:p>
      <w:r>
        <w:t xml:space="preserve"> printf("Top element: %d\n", peekArray(stackArray));</w:t>
      </w:r>
    </w:p>
    <w:p>
      <w:r>
        <w:t xml:space="preserve"> printf("Popped element: %d\n", popArray(stackArray));</w:t>
      </w:r>
    </w:p>
    <w:p>
      <w:r>
        <w:t xml:space="preserve"> displayArray(stackArray);</w:t>
      </w:r>
    </w:p>
    <w:p>
      <w:r>
        <w:t xml:space="preserve"> return 0;</w:t>
      </w:r>
    </w:p>
    <w:p>
      <w:r>
        <w:t>}</w:t>
      </w:r>
    </w:p>
    <w:p>
      <w:r>
        <w:t>Output</w:t>
      </w:r>
    </w:p>
    <w:p>
      <w:r>
        <w:t xml:space="preserve">Elements in stack: 3 2 1 </w:t>
      </w:r>
    </w:p>
    <w:p>
      <w:r>
        <w:t>Top element: 3</w:t>
      </w:r>
    </w:p>
    <w:p>
      <w:r>
        <w:t>Popped element: 3</w:t>
      </w:r>
    </w:p>
    <w:p>
      <w:r>
        <w:t xml:space="preserve">Elements in stack: 2 1 </w:t>
      </w:r>
    </w:p>
    <w:p>
      <w:r>
        <w:t xml:space="preserve">Elements in stack: 6 5 4 </w:t>
      </w:r>
    </w:p>
    <w:p>
      <w:r>
        <w:t>Top element: 6</w:t>
      </w:r>
    </w:p>
    <w:p>
      <w:r>
        <w:t>Popped element: 6</w:t>
      </w:r>
    </w:p>
    <w:p>
      <w:r>
        <w:t xml:space="preserve">Elements in stack: 5 4 </w:t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>
      <w:r>
        <w:t>#include &lt;ctype.h&gt;</w:t>
      </w:r>
    </w:p>
    <w:p>
      <w:r>
        <w:t>#define MAX_SIZE 100</w:t>
      </w:r>
    </w:p>
    <w:p/>
    <w:p>
      <w:r>
        <w:t>struct Stack {</w:t>
      </w:r>
    </w:p>
    <w:p>
      <w:r>
        <w:t xml:space="preserve"> int top;</w:t>
      </w:r>
    </w:p>
    <w:p>
      <w:r>
        <w:t xml:space="preserve"> unsigned capacity;</w:t>
      </w:r>
    </w:p>
    <w:p>
      <w:r>
        <w:t xml:space="preserve"> char *array;</w:t>
      </w:r>
    </w:p>
    <w:p>
      <w:r>
        <w:t>};</w:t>
      </w:r>
    </w:p>
    <w:p/>
    <w:p>
      <w:r>
        <w:t>struct Stack* createStack(unsigned capacity) {</w:t>
      </w:r>
    </w:p>
    <w:p>
      <w:r>
        <w:t xml:space="preserve"> struct Stack* stack = (struct Stack*) malloc(sizeof(struct Stack));</w:t>
      </w:r>
    </w:p>
    <w:p>
      <w:r>
        <w:t xml:space="preserve"> stack-&gt;capacity = capacity;</w:t>
      </w:r>
    </w:p>
    <w:p>
      <w:r>
        <w:t xml:space="preserve"> stack-&gt;top = -1;</w:t>
      </w:r>
    </w:p>
    <w:p>
      <w:r>
        <w:t xml:space="preserve"> stack-&gt;array = (char*) malloc(stack-&gt;capacity * sizeof(char));</w:t>
      </w:r>
    </w:p>
    <w:p>
      <w:r>
        <w:t xml:space="preserve"> return stack;</w:t>
      </w:r>
    </w:p>
    <w:p>
      <w:r>
        <w:t>}</w:t>
      </w:r>
    </w:p>
    <w:p/>
    <w:p>
      <w:r>
        <w:t>int isFull(struct Stack* stack) {</w:t>
      </w:r>
    </w:p>
    <w:p>
      <w:r>
        <w:t xml:space="preserve"> return stack-&gt;top == stack-&gt;capacity - 1;</w:t>
      </w:r>
    </w:p>
    <w:p>
      <w:r>
        <w:t>}</w:t>
      </w:r>
    </w:p>
    <w:p/>
    <w:p>
      <w:r>
        <w:t>int isEmpty(struct Stack* stack) {</w:t>
      </w:r>
    </w:p>
    <w:p>
      <w:r>
        <w:t xml:space="preserve"> return stack-&gt;top == -1;</w:t>
      </w:r>
    </w:p>
    <w:p>
      <w:r>
        <w:t>}</w:t>
      </w:r>
    </w:p>
    <w:p/>
    <w:p>
      <w:r>
        <w:t>void push(struct Stack* stack, char item) {</w:t>
      </w:r>
    </w:p>
    <w:p>
      <w:r>
        <w:t xml:space="preserve"> if (isFull(stack))</w:t>
      </w:r>
    </w:p>
    <w:p>
      <w:r>
        <w:t xml:space="preserve"> return;</w:t>
      </w:r>
    </w:p>
    <w:p>
      <w:r>
        <w:t xml:space="preserve"> stack-&gt;array[++stack-&gt;top] = item;</w:t>
      </w:r>
    </w:p>
    <w:p>
      <w:r>
        <w:t>}</w:t>
      </w:r>
    </w:p>
    <w:p/>
    <w:p>
      <w:r>
        <w:t>char pop(struct Stack* stack) {</w:t>
      </w:r>
    </w:p>
    <w:p>
      <w:r>
        <w:t xml:space="preserve"> if (isEmpty(stack))</w:t>
      </w:r>
    </w:p>
    <w:p>
      <w:r>
        <w:t xml:space="preserve"> return '\0';</w:t>
      </w:r>
    </w:p>
    <w:p>
      <w:r>
        <w:t xml:space="preserve"> return stack-&gt;array[stack-&gt;top--];</w:t>
      </w:r>
    </w:p>
    <w:p>
      <w:r>
        <w:t>}</w:t>
      </w:r>
    </w:p>
    <w:p/>
    <w:p>
      <w:r>
        <w:t>int precedence(char op) {</w:t>
      </w:r>
    </w:p>
    <w:p>
      <w:r>
        <w:t xml:space="preserve"> if (op == '+' || op == '-')</w:t>
      </w:r>
    </w:p>
    <w:p>
      <w:r>
        <w:t xml:space="preserve"> return 1;</w:t>
      </w:r>
    </w:p>
    <w:p>
      <w:r>
        <w:t xml:space="preserve"> else if (op == '*' || op == '/')</w:t>
      </w:r>
    </w:p>
    <w:p>
      <w:r>
        <w:t xml:space="preserve"> return 2;</w:t>
      </w:r>
    </w:p>
    <w:p>
      <w:r>
        <w:t xml:space="preserve"> else</w:t>
      </w:r>
    </w:p>
    <w:p>
      <w:r>
        <w:t xml:space="preserve"> return -1;</w:t>
      </w:r>
    </w:p>
    <w:p>
      <w:r>
        <w:t>}</w:t>
      </w:r>
    </w:p>
    <w:p/>
    <w:p>
      <w:r>
        <w:t>void infixToPostfix(char* infix, char* postfix) {</w:t>
      </w:r>
    </w:p>
    <w:p>
      <w:r>
        <w:t xml:space="preserve"> struct Stack* stack = createStack(strlen(infix));</w:t>
      </w:r>
    </w:p>
    <w:p>
      <w:r>
        <w:t xml:space="preserve"> int i, j;</w:t>
      </w:r>
    </w:p>
    <w:p>
      <w:r>
        <w:t xml:space="preserve"> for (i = 0, j = -1; infix[i]; ++i) {</w:t>
      </w:r>
    </w:p>
    <w:p>
      <w:r>
        <w:t>if (isalnum(infix[i]))</w:t>
      </w:r>
    </w:p>
    <w:p>
      <w:r>
        <w:t xml:space="preserve"> postfix[++j] = infix[i];</w:t>
      </w:r>
    </w:p>
    <w:p>
      <w:r>
        <w:t xml:space="preserve"> else if (infix[i] == '(')</w:t>
      </w:r>
    </w:p>
    <w:p>
      <w:r>
        <w:t xml:space="preserve"> push(stack, '(');</w:t>
      </w:r>
    </w:p>
    <w:p>
      <w:r>
        <w:t xml:space="preserve"> else if (infix[i] == ')') {</w:t>
      </w:r>
    </w:p>
    <w:p>
      <w:r>
        <w:t xml:space="preserve"> while (!isEmpty(stack) &amp;&amp; stack-&gt;array[stack-&gt;top] != '(')</w:t>
      </w:r>
    </w:p>
    <w:p>
      <w:r>
        <w:t xml:space="preserve"> postfix[++j] = pop(stack);</w:t>
      </w:r>
    </w:p>
    <w:p>
      <w:r>
        <w:t xml:space="preserve"> if (!isEmpty(stack) &amp;&amp; stack-&gt;array[stack-&gt;top] != '(')</w:t>
      </w:r>
    </w:p>
    <w:p>
      <w:r>
        <w:t xml:space="preserve"> return; </w:t>
      </w:r>
    </w:p>
    <w:p>
      <w:r>
        <w:t xml:space="preserve"> else</w:t>
      </w:r>
    </w:p>
    <w:p>
      <w:r>
        <w:t xml:space="preserve"> pop(stack);</w:t>
      </w:r>
    </w:p>
    <w:p>
      <w:r>
        <w:t xml:space="preserve"> } else {</w:t>
      </w:r>
    </w:p>
    <w:p>
      <w:r>
        <w:t xml:space="preserve">     </w:t>
      </w:r>
    </w:p>
    <w:p>
      <w:r>
        <w:t>while (!isEmpty(stack) &amp;&amp; precedence(infix[i]) &lt;= precedence(stack-&gt;array-&gt;top))</w:t>
      </w:r>
    </w:p>
    <w:p/>
    <w:p/>
    <w:p>
      <w:r>
        <w:t xml:space="preserve"> postfix[++j] = pop(stack);</w:t>
      </w:r>
    </w:p>
    <w:p>
      <w:r>
        <w:t xml:space="preserve"> push(stack, infix[i]);</w:t>
      </w:r>
    </w:p>
    <w:p>
      <w:r>
        <w:t xml:space="preserve"> }</w:t>
      </w:r>
    </w:p>
    <w:p>
      <w:r>
        <w:t xml:space="preserve"> }</w:t>
      </w:r>
    </w:p>
    <w:p>
      <w:r>
        <w:t xml:space="preserve"> while (!isEmpty(stack))</w:t>
      </w:r>
    </w:p>
    <w:p>
      <w:r>
        <w:t xml:space="preserve"> postfix[++j] = pop(stack);</w:t>
      </w:r>
    </w:p>
    <w:p>
      <w:r>
        <w:t xml:space="preserve"> postfix[++j] = '\0';</w:t>
      </w:r>
    </w:p>
    <w:p>
      <w:r>
        <w:t>}</w:t>
      </w:r>
    </w:p>
    <w:p/>
    <w:p>
      <w:r>
        <w:t>int main() {</w:t>
      </w:r>
    </w:p>
    <w:p>
      <w:r>
        <w:t xml:space="preserve"> char infix[MAX_SIZE];</w:t>
      </w:r>
    </w:p>
    <w:p>
      <w:r>
        <w:t xml:space="preserve"> char postfix[MAX_SIZE];</w:t>
      </w:r>
    </w:p>
    <w:p>
      <w:r>
        <w:t xml:space="preserve"> printf("Enter an infix expression: ");</w:t>
      </w:r>
    </w:p>
    <w:p>
      <w:r>
        <w:t xml:space="preserve"> fgets(infix, MAX_SIZE, stdin);</w:t>
      </w:r>
    </w:p>
    <w:p>
      <w:r>
        <w:t xml:space="preserve"> infix[strcspn(infix, "\n")] = 0;</w:t>
      </w:r>
    </w:p>
    <w:p>
      <w:r>
        <w:t xml:space="preserve"> infixToPostfix(infix, postfix);</w:t>
      </w:r>
    </w:p>
    <w:p>
      <w:r>
        <w:t xml:space="preserve"> printf("Postfix expression: %s\n", postfix);</w:t>
      </w:r>
    </w:p>
    <w:p>
      <w:r>
        <w:t xml:space="preserve"> return 0;</w:t>
      </w:r>
    </w:p>
    <w:p>
      <w:r>
        <w:t>}</w:t>
      </w:r>
    </w:p>
    <w:p>
      <w:pPr>
        <w:rPr>
          <w:sz w:val="36"/>
        </w:rPr>
      </w:pPr>
      <w:r>
        <w:rPr>
          <w:sz w:val="36"/>
        </w:rPr>
        <w:t>Output</w:t>
      </w:r>
    </w:p>
    <w:p>
      <w:r>
        <w:t>Enter the infixt expression:((a+b)*(c+d)*(e/f)*</w:t>
      </w:r>
    </w:p>
    <w:p>
      <w:pPr>
        <w:rPr>
          <w:sz w:val="36"/>
        </w:rPr>
      </w:pPr>
      <w:r>
        <w:t>Postfix expression is:ab+cd+*ef/*g^</w:t>
        <w:br w:type="page"/>
      </w:r>
    </w:p>
    <w:p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rPr>
          <w:sz w:val="36"/>
          <w:szCs w:val="36"/>
        </w:rPr>
      </w:pPr>
    </w:p>
    <w:p>
      <w:r>
        <w:t>#include &lt;stdio.h&gt;</w:t>
      </w:r>
    </w:p>
    <w:p>
      <w:r>
        <w:t>#include &lt;stdlib.h&gt;</w:t>
      </w:r>
    </w:p>
    <w:p>
      <w:r>
        <w:t>#include &lt;ctype.h&gt;</w:t>
      </w:r>
    </w:p>
    <w:p>
      <w:r>
        <w:t>#define MAX_SIZE 100</w:t>
      </w:r>
    </w:p>
    <w:p>
      <w:r>
        <w:t>int stack[MAX_SIZE];</w:t>
      </w:r>
    </w:p>
    <w:p>
      <w:r>
        <w:t>int top = -1;</w:t>
      </w:r>
    </w:p>
    <w:p>
      <w:r>
        <w:t>void push(int item) {</w:t>
      </w:r>
    </w:p>
    <w:p>
      <w:r>
        <w:t>if (top &gt;= MAX_SIZE - 1) {</w:t>
      </w:r>
    </w:p>
    <w:p>
      <w:r>
        <w:t>printf("Stack Overflow\n");</w:t>
      </w:r>
    </w:p>
    <w:p>
      <w:r>
        <w:t>} else {</w:t>
      </w:r>
    </w:p>
    <w:p>
      <w:r>
        <w:t>top++;</w:t>
      </w:r>
    </w:p>
    <w:p>
      <w:r>
        <w:t>stack[top] = item;</w:t>
      </w:r>
    </w:p>
    <w:p>
      <w:r>
        <w:t>}</w:t>
      </w:r>
    </w:p>
    <w:p>
      <w:r>
        <w:t>}</w:t>
      </w:r>
    </w:p>
    <w:p>
      <w:r>
        <w:t>int pop() {</w:t>
      </w:r>
    </w:p>
    <w:p>
      <w:r>
        <w:t>if (top &lt; 0) {</w:t>
      </w:r>
    </w:p>
    <w:p>
      <w:r>
        <w:t>printf("Stack Underflow\n");</w:t>
      </w:r>
    </w:p>
    <w:p>
      <w:r>
        <w:t>return -1;</w:t>
      </w:r>
    </w:p>
    <w:p>
      <w:r>
        <w:t>} else {</w:t>
      </w:r>
    </w:p>
    <w:p>
      <w:r>
        <w:t>return stack[top--];</w:t>
      </w:r>
    </w:p>
    <w:p>
      <w:r>
        <w:t>}</w:t>
      </w:r>
    </w:p>
    <w:p>
      <w:r>
        <w:t>}</w:t>
      </w:r>
    </w:p>
    <w:p>
      <w:r>
        <w:t>int evaluateExpression(char* exp) {</w:t>
      </w:r>
    </w:p>
    <w:p>
      <w:r>
        <w:t>int i, operand1, operand2, result;</w:t>
      </w:r>
    </w:p>
    <w:p>
      <w:r>
        <w:t>for (i = 0; exp[i] != '\0'; i++) {</w:t>
      </w:r>
    </w:p>
    <w:p>
      <w:r>
        <w:t>if (isdigit(exp[i])) {</w:t>
      </w:r>
    </w:p>
    <w:p>
      <w:r>
        <w:t>push(exp[i] - '0');</w:t>
      </w:r>
    </w:p>
    <w:p>
      <w:r>
        <w:t>} else {</w:t>
      </w:r>
    </w:p>
    <w:p>
      <w:r>
        <w:t>operand2 = pop();</w:t>
      </w:r>
    </w:p>
    <w:p>
      <w:r>
        <w:t>operand1 = pop();</w:t>
      </w:r>
    </w:p>
    <w:p>
      <w:r>
        <w:t>switch (exp[i]) {</w:t>
      </w:r>
    </w:p>
    <w:p>
      <w:r>
        <w:t>case '+':</w:t>
      </w:r>
    </w:p>
    <w:p>
      <w:r>
        <w:t>push(operand1 + operand2);</w:t>
      </w:r>
    </w:p>
    <w:p>
      <w:r>
        <w:t>break;</w:t>
      </w:r>
    </w:p>
    <w:p>
      <w:r>
        <w:t>case '-':</w:t>
      </w:r>
    </w:p>
    <w:p>
      <w:r>
        <w:t>push(operand1 - operand2);</w:t>
      </w:r>
    </w:p>
    <w:p>
      <w:r>
        <w:t>break;</w:t>
      </w:r>
    </w:p>
    <w:p>
      <w:r>
        <w:t>case '*':</w:t>
      </w:r>
    </w:p>
    <w:p>
      <w:r>
        <w:t>push(operand1 * operand2);</w:t>
      </w:r>
    </w:p>
    <w:p>
      <w:r>
        <w:t>break;</w:t>
      </w:r>
    </w:p>
    <w:p>
      <w:r>
        <w:t>case '/':</w:t>
      </w:r>
    </w:p>
    <w:p>
      <w:r>
        <w:t>push(operand1 / operand2);</w:t>
      </w:r>
    </w:p>
    <w:p>
      <w:r>
        <w:t>break;</w:t>
      </w:r>
    </w:p>
    <w:p>
      <w:r>
        <w:t>}</w:t>
      </w:r>
    </w:p>
    <w:p>
      <w:r>
        <w:t>}</w:t>
      </w:r>
    </w:p>
    <w:p>
      <w:r>
        <w:t>}</w:t>
      </w:r>
    </w:p>
    <w:p>
      <w:r>
        <w:t>result = pop();</w:t>
      </w:r>
    </w:p>
    <w:p>
      <w:r>
        <w:t>return result;</w:t>
      </w:r>
    </w:p>
    <w:p>
      <w:r>
        <w:t>}</w:t>
      </w:r>
    </w:p>
    <w:p>
      <w:r>
        <w:t>int main() {</w:t>
      </w:r>
    </w:p>
    <w:p>
      <w:r>
        <w:t>char exp[MAX_SIZE];</w:t>
      </w:r>
    </w:p>
    <w:p>
      <w:r>
        <w:t>printf("Enter the arithmetic expression: ");</w:t>
      </w:r>
    </w:p>
    <w:p>
      <w:r>
        <w:t>scanf("%s", exp);</w:t>
      </w:r>
    </w:p>
    <w:p>
      <w:r>
        <w:t>int result = evaluateExpression(exp);</w:t>
      </w:r>
    </w:p>
    <w:p>
      <w:r>
        <w:t>printf("Result: %d\n", result);</w:t>
      </w:r>
    </w:p>
    <w:p>
      <w:r>
        <w:t>return 0;</w:t>
      </w:r>
    </w:p>
    <w:p>
      <w:r>
        <w:t>}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/>
    <w:p>
      <w:r>
        <w:t>Enter the arithmetic expression: 55</w:t>
      </w:r>
    </w:p>
    <w:p>
      <w:r>
        <w:t>Result: 5</w:t>
      </w:r>
    </w:p>
    <w:p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int ch; 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  <w:r>
        <w:t xml:space="preserve">struct Queue </w:t>
      </w:r>
    </w:p>
    <w:p>
      <w:pPr>
        <w:pStyle w:val="19"/>
        <w:spacing w:before="196"/>
      </w:pPr>
      <w:r>
        <w:t>{ int ele;</w:t>
      </w:r>
    </w:p>
    <w:p>
      <w:pPr>
        <w:pStyle w:val="19"/>
        <w:spacing w:before="196"/>
      </w:pPr>
      <w:r>
        <w:t xml:space="preserve">  struct Queue *next;};</w:t>
      </w:r>
    </w:p>
    <w:p>
      <w:pPr>
        <w:pStyle w:val="19"/>
        <w:spacing w:before="196"/>
      </w:pPr>
      <w:r>
        <w:t>typedef struct Queue q</w:t>
      </w:r>
    </w:p>
    <w:p>
      <w:pPr>
        <w:pStyle w:val="19"/>
        <w:spacing w:before="196"/>
      </w:pPr>
      <w:r>
        <w:t>q *r=NULL;</w:t>
      </w:r>
    </w:p>
    <w:p>
      <w:pPr>
        <w:pStyle w:val="19"/>
        <w:spacing w:before="196"/>
      </w:pPr>
      <w:r>
        <w:t>;</w:t>
      </w:r>
    </w:p>
    <w:p>
      <w:pPr>
        <w:pStyle w:val="19"/>
        <w:spacing w:before="196"/>
      </w:pPr>
      <w:r>
        <w:t>q *f=NULL;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enqueue(int x)</w:t>
      </w:r>
    </w:p>
    <w:p>
      <w:pPr>
        <w:pStyle w:val="19"/>
        <w:spacing w:before="196"/>
      </w:pPr>
      <w:r>
        <w:t>{ q *newnode=malloc(sizeof(q));</w:t>
      </w:r>
    </w:p>
    <w:p>
      <w:pPr>
        <w:pStyle w:val="19"/>
        <w:spacing w:before="196"/>
      </w:pPr>
      <w:r>
        <w:t xml:space="preserve">  newnode-&gt;ele=x;</w:t>
      </w:r>
    </w:p>
    <w:p>
      <w:pPr>
        <w:pStyle w:val="19"/>
        <w:spacing w:before="196"/>
      </w:pPr>
      <w:r>
        <w:t xml:space="preserve">  if(f==NULL &amp;&amp; r==NULL)</w:t>
      </w:r>
    </w:p>
    <w:p>
      <w:pPr>
        <w:pStyle w:val="19"/>
        <w:spacing w:before="196"/>
      </w:pPr>
      <w:r>
        <w:t xml:space="preserve">  { f=r=newnode;</w:t>
      </w:r>
    </w:p>
    <w:p>
      <w:pPr>
        <w:pStyle w:val="19"/>
        <w:spacing w:before="196"/>
      </w:pPr>
      <w:r>
        <w:t xml:space="preserve">    newnode-&gt;next=NULL;</w:t>
      </w:r>
    </w:p>
    <w:p>
      <w:pPr>
        <w:pStyle w:val="19"/>
        <w:spacing w:before="196"/>
      </w:pPr>
      <w:r>
        <w:t xml:space="preserve">    return;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r-&gt;next=newnode;</w:t>
      </w:r>
    </w:p>
    <w:p>
      <w:pPr>
        <w:pStyle w:val="19"/>
        <w:spacing w:before="196"/>
      </w:pPr>
      <w:r>
        <w:t xml:space="preserve">  r=newnode;</w:t>
      </w:r>
    </w:p>
    <w:p>
      <w:pPr>
        <w:pStyle w:val="19"/>
        <w:spacing w:before="196"/>
      </w:pPr>
      <w:r>
        <w:t xml:space="preserve">  newnode-&gt;next=NULL;}</w:t>
      </w:r>
    </w:p>
    <w:p>
      <w:pPr>
        <w:pStyle w:val="19"/>
        <w:spacing w:before="196"/>
      </w:pPr>
      <w:r>
        <w:t xml:space="preserve">  //f=newnode;}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void dequeue()</w:t>
      </w:r>
    </w:p>
    <w:p>
      <w:pPr>
        <w:pStyle w:val="19"/>
        <w:spacing w:before="196"/>
      </w:pPr>
      <w:r>
        <w:t>{  if(f==NULL &amp;&amp; r==NULL)</w:t>
      </w:r>
    </w:p>
    <w:p>
      <w:pPr>
        <w:pStyle w:val="19"/>
        <w:spacing w:before="196"/>
      </w:pPr>
      <w:r>
        <w:t xml:space="preserve">   { printf("UNDERFLOW\n");</w:t>
      </w:r>
    </w:p>
    <w:p>
      <w:pPr>
        <w:pStyle w:val="19"/>
        <w:spacing w:before="196"/>
      </w:pPr>
      <w:r>
        <w:t xml:space="preserve">     return;}</w:t>
      </w:r>
    </w:p>
    <w:p>
      <w:pPr>
        <w:pStyle w:val="19"/>
        <w:spacing w:before="196"/>
      </w:pPr>
      <w:r>
        <w:t xml:space="preserve">   if(f==r)</w:t>
      </w:r>
    </w:p>
    <w:p>
      <w:pPr>
        <w:pStyle w:val="19"/>
        <w:spacing w:before="196"/>
      </w:pPr>
      <w:r>
        <w:t xml:space="preserve">   { printf("THE DELETED ELE IS %d\n",f-&gt;ele);</w:t>
      </w:r>
    </w:p>
    <w:p>
      <w:pPr>
        <w:pStyle w:val="19"/>
        <w:spacing w:before="196"/>
      </w:pPr>
      <w:r>
        <w:t xml:space="preserve">     f=r=NULL;</w:t>
      </w:r>
    </w:p>
    <w:p>
      <w:pPr>
        <w:pStyle w:val="19"/>
        <w:spacing w:before="196"/>
      </w:pPr>
      <w:r>
        <w:t xml:space="preserve">     return;}</w:t>
      </w:r>
    </w:p>
    <w:p>
      <w:pPr>
        <w:pStyle w:val="19"/>
        <w:spacing w:before="196"/>
      </w:pPr>
      <w:r>
        <w:t xml:space="preserve">    q *temp=f;</w:t>
      </w:r>
    </w:p>
    <w:p>
      <w:pPr>
        <w:pStyle w:val="19"/>
        <w:spacing w:before="196"/>
      </w:pPr>
      <w:r>
        <w:t xml:space="preserve">    printf("DELETED ELEMENT IS %d\n",temp-&gt;ele);</w:t>
      </w:r>
    </w:p>
    <w:p>
      <w:pPr>
        <w:pStyle w:val="19"/>
        <w:spacing w:before="196"/>
      </w:pPr>
      <w:r>
        <w:t xml:space="preserve">    f=f-&gt;next;</w:t>
      </w:r>
    </w:p>
    <w:p>
      <w:pPr>
        <w:pStyle w:val="19"/>
        <w:spacing w:before="196"/>
      </w:pPr>
      <w:r>
        <w:t xml:space="preserve">    free(temp);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display()</w:t>
      </w:r>
    </w:p>
    <w:p>
      <w:pPr>
        <w:pStyle w:val="19"/>
        <w:spacing w:before="196"/>
      </w:pPr>
      <w:r>
        <w:t>{  q *temp=f;</w:t>
      </w:r>
    </w:p>
    <w:p>
      <w:pPr>
        <w:pStyle w:val="19"/>
        <w:spacing w:before="196"/>
      </w:pPr>
      <w:r>
        <w:t xml:space="preserve">   while(temp!=NULL)</w:t>
      </w:r>
    </w:p>
    <w:p>
      <w:pPr>
        <w:pStyle w:val="19"/>
        <w:spacing w:before="196"/>
      </w:pPr>
      <w:r>
        <w:t xml:space="preserve">   { printf("%d ",temp-&gt;ele);</w:t>
      </w:r>
    </w:p>
    <w:p>
      <w:pPr>
        <w:pStyle w:val="19"/>
        <w:spacing w:before="196"/>
      </w:pPr>
      <w:r>
        <w:t xml:space="preserve">     temp=temp-&gt;next;</w:t>
      </w:r>
    </w:p>
    <w:p>
      <w:pPr>
        <w:pStyle w:val="19"/>
        <w:spacing w:before="196"/>
      </w:pPr>
      <w:r>
        <w:t xml:space="preserve">   }</w:t>
      </w:r>
    </w:p>
    <w:p>
      <w:pPr>
        <w:pStyle w:val="19"/>
        <w:spacing w:before="196"/>
      </w:pPr>
      <w:r>
        <w:t xml:space="preserve">   printf("\n");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 xml:space="preserve">   </w:t>
      </w: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int ch;</w:t>
      </w:r>
    </w:p>
    <w:p>
      <w:pPr>
        <w:pStyle w:val="19"/>
        <w:spacing w:before="196"/>
      </w:pPr>
      <w:r>
        <w:t xml:space="preserve">    printf("1 TO ENQUEUE\n2 TO DEQUEUE\n3 TO DISPLAY\n");</w:t>
      </w:r>
    </w:p>
    <w:p>
      <w:pPr>
        <w:pStyle w:val="19"/>
        <w:spacing w:before="196"/>
      </w:pPr>
      <w:r>
        <w:t xml:space="preserve">    do</w:t>
      </w:r>
    </w:p>
    <w:p>
      <w:pPr>
        <w:pStyle w:val="19"/>
        <w:spacing w:before="196"/>
      </w:pPr>
      <w:r>
        <w:t xml:space="preserve">    { printf("ENTER YOUR CHOICE ");</w:t>
      </w:r>
    </w:p>
    <w:p>
      <w:pPr>
        <w:pStyle w:val="19"/>
        <w:spacing w:before="196"/>
      </w:pPr>
      <w:r>
        <w:t xml:space="preserve">      scanf("%d",&amp;ch);</w:t>
      </w:r>
    </w:p>
    <w:p>
      <w:pPr>
        <w:pStyle w:val="19"/>
        <w:spacing w:before="196"/>
      </w:pPr>
      <w:r>
        <w:t xml:space="preserve">      switch(ch)</w:t>
      </w:r>
    </w:p>
    <w:p>
      <w:pPr>
        <w:pStyle w:val="19"/>
        <w:spacing w:before="196"/>
      </w:pPr>
      <w:r>
        <w:t xml:space="preserve">      { case 1:</w:t>
      </w:r>
    </w:p>
    <w:p>
      <w:pPr>
        <w:pStyle w:val="19"/>
        <w:spacing w:before="196"/>
      </w:pPr>
      <w:r>
        <w:t xml:space="preserve">           int x;</w:t>
      </w:r>
    </w:p>
    <w:p>
      <w:pPr>
        <w:pStyle w:val="19"/>
        <w:spacing w:before="196"/>
      </w:pPr>
      <w:r>
        <w:t xml:space="preserve">           printf("ELEMENT TO BE ADDED");</w:t>
      </w:r>
    </w:p>
    <w:p>
      <w:pPr>
        <w:pStyle w:val="19"/>
        <w:spacing w:before="196"/>
      </w:pPr>
      <w:r>
        <w:t xml:space="preserve">           scanf("%d",&amp;x);</w:t>
      </w:r>
    </w:p>
    <w:p>
      <w:pPr>
        <w:pStyle w:val="19"/>
        <w:spacing w:before="196"/>
      </w:pPr>
      <w:r>
        <w:t xml:space="preserve">           enqueue(x);</w:t>
      </w:r>
    </w:p>
    <w:p>
      <w:pPr>
        <w:pStyle w:val="19"/>
        <w:spacing w:before="196"/>
      </w:pPr>
      <w:r>
        <w:t xml:space="preserve">           break;</w:t>
      </w:r>
    </w:p>
    <w:p>
      <w:pPr>
        <w:pStyle w:val="19"/>
        <w:spacing w:before="196"/>
      </w:pPr>
      <w:r>
        <w:t xml:space="preserve">        case 2:</w:t>
      </w:r>
    </w:p>
    <w:p>
      <w:pPr>
        <w:pStyle w:val="19"/>
        <w:spacing w:before="196"/>
      </w:pPr>
      <w:r>
        <w:t xml:space="preserve">          dequeue();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   </w:t>
      </w:r>
    </w:p>
    <w:p>
      <w:pPr>
        <w:pStyle w:val="19"/>
        <w:spacing w:before="196"/>
      </w:pPr>
      <w:r>
        <w:t xml:space="preserve">       case 3:</w:t>
      </w:r>
    </w:p>
    <w:p>
      <w:pPr>
        <w:pStyle w:val="19"/>
        <w:spacing w:before="196"/>
      </w:pPr>
      <w:r>
        <w:t xml:space="preserve">          display();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default:</w:t>
      </w:r>
    </w:p>
    <w:p>
      <w:pPr>
        <w:pStyle w:val="19"/>
        <w:spacing w:before="196"/>
      </w:pPr>
      <w:r>
        <w:t xml:space="preserve">         break;</w:t>
      </w:r>
    </w:p>
    <w:p>
      <w:pPr>
        <w:pStyle w:val="19"/>
        <w:spacing w:before="196"/>
      </w:pPr>
      <w:r>
        <w:t xml:space="preserve">      } } while(ch&lt;=3);</w:t>
      </w:r>
    </w:p>
    <w:p>
      <w:pPr>
        <w:pStyle w:val="19"/>
        <w:spacing w:before="196"/>
      </w:pPr>
      <w:r>
        <w:t xml:space="preserve">      </w:t>
      </w:r>
    </w:p>
    <w:p>
      <w:pPr>
        <w:pStyle w:val="19"/>
        <w:spacing w:before="196"/>
      </w:pPr>
      <w:r>
        <w:t xml:space="preserve">    printf("THANK YOU");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  <w:r>
        <w:t>#define SIZE 100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q[SIZE];</w:t>
      </w:r>
    </w:p>
    <w:p>
      <w:pPr>
        <w:pStyle w:val="19"/>
        <w:spacing w:before="196"/>
      </w:pPr>
      <w:r>
        <w:t>int f=-1,r=-1;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enqueue(int x)</w:t>
      </w:r>
    </w:p>
    <w:p>
      <w:pPr>
        <w:pStyle w:val="19"/>
        <w:spacing w:before="196"/>
      </w:pPr>
      <w:r>
        <w:t>{ if(f==-1 &amp;&amp; r==-1)</w:t>
      </w:r>
    </w:p>
    <w:p>
      <w:pPr>
        <w:pStyle w:val="19"/>
        <w:spacing w:before="196"/>
      </w:pPr>
      <w:r>
        <w:t xml:space="preserve">  { f++;</w:t>
      </w:r>
    </w:p>
    <w:p>
      <w:pPr>
        <w:pStyle w:val="19"/>
        <w:spacing w:before="196"/>
      </w:pPr>
      <w:r>
        <w:t xml:space="preserve">    r++;</w:t>
      </w:r>
    </w:p>
    <w:p>
      <w:pPr>
        <w:pStyle w:val="19"/>
        <w:spacing w:before="196"/>
      </w:pPr>
      <w:r>
        <w:t xml:space="preserve">    q[f]=x;</w:t>
      </w:r>
    </w:p>
    <w:p>
      <w:pPr>
        <w:pStyle w:val="19"/>
        <w:spacing w:before="196"/>
      </w:pPr>
      <w:r>
        <w:t xml:space="preserve">    return;</w:t>
      </w:r>
    </w:p>
    <w:p>
      <w:pPr>
        <w:pStyle w:val="19"/>
        <w:spacing w:before="196"/>
      </w:pPr>
      <w:r>
        <w:t xml:space="preserve">  } </w:t>
      </w:r>
    </w:p>
    <w:p>
      <w:pPr>
        <w:pStyle w:val="19"/>
        <w:spacing w:before="196"/>
      </w:pPr>
      <w:r>
        <w:t xml:space="preserve">  if(r==SIZE-1)</w:t>
      </w:r>
    </w:p>
    <w:p>
      <w:pPr>
        <w:pStyle w:val="19"/>
        <w:spacing w:before="196"/>
      </w:pPr>
      <w:r>
        <w:t xml:space="preserve">  { printf("OVERFLOW\n");</w:t>
      </w:r>
    </w:p>
    <w:p>
      <w:pPr>
        <w:pStyle w:val="19"/>
        <w:spacing w:before="196"/>
      </w:pPr>
      <w:r>
        <w:t xml:space="preserve">    return;}</w:t>
      </w:r>
    </w:p>
    <w:p>
      <w:pPr>
        <w:pStyle w:val="19"/>
        <w:spacing w:before="196"/>
      </w:pPr>
      <w:r>
        <w:t xml:space="preserve">  r++;</w:t>
      </w:r>
    </w:p>
    <w:p>
      <w:pPr>
        <w:pStyle w:val="19"/>
        <w:spacing w:before="196"/>
      </w:pPr>
      <w:r>
        <w:t xml:space="preserve">  q[r]=x;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dequeue()</w:t>
      </w:r>
    </w:p>
    <w:p>
      <w:pPr>
        <w:pStyle w:val="19"/>
        <w:spacing w:before="196"/>
      </w:pPr>
      <w:r>
        <w:t>{ if(f==-1 &amp;&amp; r==-1)</w:t>
      </w:r>
    </w:p>
    <w:p>
      <w:pPr>
        <w:pStyle w:val="19"/>
        <w:spacing w:before="196"/>
      </w:pPr>
      <w:r>
        <w:t xml:space="preserve">  { printf("UNDERFLOW\n");</w:t>
      </w:r>
    </w:p>
    <w:p>
      <w:pPr>
        <w:pStyle w:val="19"/>
        <w:spacing w:before="196"/>
      </w:pPr>
      <w:r>
        <w:t xml:space="preserve">    return;}</w:t>
      </w:r>
    </w:p>
    <w:p>
      <w:pPr>
        <w:pStyle w:val="19"/>
        <w:spacing w:before="196"/>
      </w:pPr>
      <w:r>
        <w:t xml:space="preserve">  if(f==r)</w:t>
      </w:r>
    </w:p>
    <w:p>
      <w:pPr>
        <w:pStyle w:val="19"/>
        <w:spacing w:before="196"/>
      </w:pPr>
      <w:r>
        <w:t xml:space="preserve">  { printf("THE DELETED ELE %d\n",q[f]);</w:t>
      </w:r>
    </w:p>
    <w:p>
      <w:pPr>
        <w:pStyle w:val="19"/>
        <w:spacing w:before="196"/>
      </w:pPr>
      <w:r>
        <w:t xml:space="preserve">    f=r=-1;</w:t>
      </w:r>
    </w:p>
    <w:p>
      <w:pPr>
        <w:pStyle w:val="19"/>
        <w:spacing w:before="196"/>
      </w:pPr>
      <w:r>
        <w:t xml:space="preserve">    return;}</w:t>
      </w:r>
    </w:p>
    <w:p>
      <w:pPr>
        <w:pStyle w:val="19"/>
        <w:spacing w:before="196"/>
      </w:pPr>
      <w:r>
        <w:t xml:space="preserve">  printf("The deleted element is %d\n",q[f]);</w:t>
      </w:r>
    </w:p>
    <w:p>
      <w:pPr>
        <w:pStyle w:val="19"/>
        <w:spacing w:before="196"/>
      </w:pPr>
      <w:r>
        <w:t xml:space="preserve">  f++;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display()</w:t>
      </w:r>
    </w:p>
    <w:p>
      <w:pPr>
        <w:pStyle w:val="19"/>
        <w:spacing w:before="196"/>
      </w:pPr>
      <w:r>
        <w:t>{ for(int i=f;i&lt;=r;i++)</w:t>
      </w:r>
    </w:p>
    <w:p>
      <w:pPr>
        <w:pStyle w:val="19"/>
        <w:spacing w:before="196"/>
      </w:pPr>
      <w:r>
        <w:t xml:space="preserve">  { printf("%d ",q[i]);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printf("\n");}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printf("1 TO ENQUEUE\n2 TO DEQUEUE\n3 TO DISPLAY\n");</w:t>
      </w:r>
    </w:p>
    <w:p>
      <w:pPr>
        <w:pStyle w:val="19"/>
        <w:spacing w:before="196"/>
      </w:pPr>
      <w:r>
        <w:t xml:space="preserve">    do</w:t>
      </w:r>
    </w:p>
    <w:p>
      <w:pPr>
        <w:pStyle w:val="19"/>
        <w:spacing w:before="196"/>
      </w:pPr>
      <w:r>
        <w:t xml:space="preserve">    { printf("ENTER YOUR CHOICE ");</w:t>
      </w:r>
    </w:p>
    <w:p>
      <w:pPr>
        <w:pStyle w:val="19"/>
        <w:spacing w:before="196"/>
      </w:pPr>
      <w:r>
        <w:t xml:space="preserve">      scanf("%d",&amp;ch);</w:t>
      </w:r>
    </w:p>
    <w:p>
      <w:pPr>
        <w:pStyle w:val="19"/>
        <w:spacing w:before="196"/>
      </w:pPr>
      <w:r>
        <w:t xml:space="preserve">      switch(ch)</w:t>
      </w:r>
    </w:p>
    <w:p>
      <w:pPr>
        <w:pStyle w:val="19"/>
        <w:spacing w:before="196"/>
      </w:pPr>
      <w:r>
        <w:t xml:space="preserve">      { case 1:</w:t>
      </w:r>
    </w:p>
    <w:p>
      <w:pPr>
        <w:pStyle w:val="19"/>
        <w:spacing w:before="196"/>
      </w:pPr>
      <w:r>
        <w:t xml:space="preserve">           int x;</w:t>
      </w:r>
    </w:p>
    <w:p>
      <w:pPr>
        <w:pStyle w:val="19"/>
        <w:spacing w:before="196"/>
      </w:pPr>
      <w:r>
        <w:t xml:space="preserve">           printf("ELEMENT TO BE ADDED");</w:t>
      </w:r>
    </w:p>
    <w:p>
      <w:pPr>
        <w:pStyle w:val="19"/>
        <w:spacing w:before="196"/>
      </w:pPr>
      <w:r>
        <w:t xml:space="preserve">           scanf("%d",&amp;x);</w:t>
      </w:r>
    </w:p>
    <w:p>
      <w:pPr>
        <w:pStyle w:val="19"/>
        <w:spacing w:before="196"/>
      </w:pPr>
      <w:r>
        <w:t xml:space="preserve">           enqueue(x);</w:t>
      </w:r>
    </w:p>
    <w:p>
      <w:pPr>
        <w:pStyle w:val="19"/>
        <w:spacing w:before="196"/>
      </w:pPr>
      <w:r>
        <w:t xml:space="preserve">           break;</w:t>
      </w:r>
    </w:p>
    <w:p>
      <w:pPr>
        <w:pStyle w:val="19"/>
        <w:spacing w:before="196"/>
      </w:pPr>
      <w:r>
        <w:t xml:space="preserve">        case 2:</w:t>
      </w:r>
    </w:p>
    <w:p>
      <w:pPr>
        <w:pStyle w:val="19"/>
        <w:spacing w:before="196"/>
      </w:pPr>
      <w:r>
        <w:t xml:space="preserve">          dequeue();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   </w:t>
      </w:r>
    </w:p>
    <w:p>
      <w:pPr>
        <w:pStyle w:val="19"/>
        <w:spacing w:before="196"/>
      </w:pPr>
      <w:r>
        <w:t xml:space="preserve">       case 3:</w:t>
      </w:r>
    </w:p>
    <w:p>
      <w:pPr>
        <w:pStyle w:val="19"/>
        <w:spacing w:before="196"/>
      </w:pPr>
      <w:r>
        <w:t xml:space="preserve">          display();</w:t>
      </w:r>
    </w:p>
    <w:p>
      <w:pPr>
        <w:pStyle w:val="19"/>
        <w:spacing w:before="196"/>
      </w:pPr>
      <w:r>
        <w:t xml:space="preserve">          break;</w:t>
      </w:r>
    </w:p>
    <w:p>
      <w:pPr>
        <w:pStyle w:val="19"/>
        <w:spacing w:before="196"/>
      </w:pPr>
      <w:r>
        <w:t xml:space="preserve">       default:</w:t>
      </w:r>
    </w:p>
    <w:p>
      <w:pPr>
        <w:pStyle w:val="19"/>
        <w:spacing w:before="196"/>
      </w:pPr>
      <w:r>
        <w:t xml:space="preserve">         break;</w:t>
      </w:r>
    </w:p>
    <w:p>
      <w:pPr>
        <w:pStyle w:val="19"/>
        <w:spacing w:before="196"/>
      </w:pPr>
      <w:r>
        <w:t xml:space="preserve">      } } while(ch&lt;=3);</w:t>
      </w:r>
    </w:p>
    <w:p>
      <w:pPr>
        <w:pStyle w:val="19"/>
        <w:spacing w:before="196"/>
      </w:pPr>
      <w:r>
        <w:t xml:space="preserve">      </w:t>
      </w:r>
    </w:p>
    <w:p>
      <w:pPr>
        <w:pStyle w:val="19"/>
        <w:spacing w:before="196"/>
      </w:pPr>
      <w:r>
        <w:t xml:space="preserve">    printf("THANK YOU");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  <w:r>
        <w:t>1 TO ENQUEUE</w:t>
      </w:r>
    </w:p>
    <w:p>
      <w:pPr>
        <w:pStyle w:val="19"/>
        <w:spacing w:before="196"/>
      </w:pPr>
      <w:r>
        <w:t>2 TO DEQUEUE</w:t>
      </w:r>
    </w:p>
    <w:p>
      <w:pPr>
        <w:pStyle w:val="19"/>
        <w:spacing w:before="196"/>
      </w:pPr>
      <w:r>
        <w:t>3 TO DISPLAY</w:t>
      </w:r>
    </w:p>
    <w:p>
      <w:pPr>
        <w:pStyle w:val="19"/>
        <w:spacing w:before="196"/>
      </w:pPr>
      <w:r>
        <w:t>ENTER YOUR CHOICE 1</w:t>
      </w:r>
    </w:p>
    <w:p>
      <w:pPr>
        <w:pStyle w:val="19"/>
        <w:spacing w:before="196"/>
      </w:pPr>
      <w:r>
        <w:t>ELEMENT TO BE ADDED20</w:t>
      </w:r>
    </w:p>
    <w:p>
      <w:pPr>
        <w:pStyle w:val="19"/>
        <w:spacing w:before="196"/>
      </w:pPr>
      <w:r>
        <w:t>ENTER YOUR CHOICE 1</w:t>
      </w:r>
    </w:p>
    <w:p>
      <w:pPr>
        <w:pStyle w:val="19"/>
        <w:spacing w:before="196"/>
      </w:pPr>
      <w:r>
        <w:t>ELEMENT TO BE ADDED30</w:t>
      </w:r>
    </w:p>
    <w:p>
      <w:pPr>
        <w:pStyle w:val="19"/>
        <w:spacing w:before="196"/>
      </w:pPr>
      <w:r>
        <w:t>ENTER YOUR CHOICE 1</w:t>
      </w:r>
    </w:p>
    <w:p>
      <w:pPr>
        <w:pStyle w:val="19"/>
        <w:spacing w:before="196"/>
      </w:pPr>
      <w:r>
        <w:t>ELEMENT TO BE ADDED40</w:t>
      </w:r>
    </w:p>
    <w:p>
      <w:pPr>
        <w:pStyle w:val="19"/>
        <w:spacing w:before="196"/>
      </w:pPr>
      <w:r>
        <w:t>ENTER YOUR CHOICE 3</w:t>
      </w:r>
    </w:p>
    <w:p>
      <w:pPr>
        <w:pStyle w:val="19"/>
        <w:spacing w:before="196"/>
      </w:pPr>
      <w:r>
        <w:t xml:space="preserve">20 30 40 </w:t>
      </w:r>
    </w:p>
    <w:p>
      <w:pPr>
        <w:pStyle w:val="19"/>
        <w:spacing w:before="196"/>
      </w:pPr>
      <w:r>
        <w:t>ENTER YOUR CHOICE 2</w:t>
      </w:r>
    </w:p>
    <w:p>
      <w:pPr>
        <w:pStyle w:val="19"/>
        <w:spacing w:before="196"/>
      </w:pPr>
      <w:r>
        <w:t>DELETED ELEMENT IS 20</w:t>
      </w:r>
    </w:p>
    <w:p>
      <w:pPr>
        <w:pStyle w:val="19"/>
        <w:spacing w:before="196"/>
      </w:pPr>
      <w:r>
        <w:t>ENTER YOUR CHOICE 3</w:t>
      </w:r>
    </w:p>
    <w:p>
      <w:pPr>
        <w:pStyle w:val="19"/>
        <w:spacing w:before="196"/>
      </w:pPr>
      <w:r>
        <w:t xml:space="preserve">30 40 </w:t>
      </w:r>
    </w:p>
    <w:p>
      <w:pPr>
        <w:pStyle w:val="19"/>
        <w:spacing w:before="196"/>
      </w:pPr>
      <w:r>
        <w:t>ENTER YOUR CHOICE 4</w:t>
      </w: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19"/>
        <w:spacing w:before="196"/>
        <w:ind w:left="-283"/>
      </w:pPr>
      <w:r>
        <w:t xml:space="preserve">   #include &lt;stdio.h&gt;</w:t>
      </w:r>
    </w:p>
    <w:p>
      <w:pPr>
        <w:pStyle w:val="19"/>
        <w:spacing w:before="196"/>
        <w:ind w:left="-283"/>
      </w:pPr>
      <w:r>
        <w:t xml:space="preserve">   #include &lt;stdlib.h&gt;</w:t>
      </w:r>
    </w:p>
    <w:p>
      <w:pPr>
        <w:pStyle w:val="19"/>
        <w:spacing w:before="196"/>
      </w:pPr>
      <w:r>
        <w:t>struct Tree</w:t>
      </w:r>
    </w:p>
    <w:p>
      <w:pPr>
        <w:pStyle w:val="19"/>
        <w:spacing w:before="196"/>
      </w:pPr>
      <w:r>
        <w:t>{ int ele;</w:t>
      </w:r>
    </w:p>
    <w:p>
      <w:pPr>
        <w:pStyle w:val="19"/>
        <w:spacing w:before="196"/>
      </w:pPr>
      <w:r>
        <w:t xml:space="preserve">  struct Tree *left;</w:t>
      </w:r>
    </w:p>
    <w:p>
      <w:pPr>
        <w:pStyle w:val="19"/>
        <w:spacing w:before="196"/>
      </w:pPr>
      <w:r>
        <w:t xml:space="preserve">  struct Tree *right;};</w:t>
      </w:r>
    </w:p>
    <w:p>
      <w:pPr>
        <w:pStyle w:val="19"/>
        <w:spacing w:before="196"/>
      </w:pPr>
      <w:r>
        <w:t>typedef struct Tree tree;</w:t>
      </w:r>
    </w:p>
    <w:p>
      <w:pPr>
        <w:pStyle w:val="19"/>
        <w:spacing w:before="196"/>
      </w:pPr>
      <w:r>
        <w:t>//tree *root=NULL;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tree *create(tree *root,int x)</w:t>
      </w:r>
    </w:p>
    <w:p>
      <w:pPr>
        <w:pStyle w:val="19"/>
        <w:spacing w:before="196"/>
      </w:pPr>
      <w:r>
        <w:t>{ if(root==NULL)</w:t>
      </w:r>
    </w:p>
    <w:p>
      <w:pPr>
        <w:pStyle w:val="19"/>
        <w:spacing w:before="196"/>
      </w:pPr>
      <w:r>
        <w:t xml:space="preserve">  { tree *newnode=malloc(sizeof(tree));</w:t>
      </w:r>
    </w:p>
    <w:p>
      <w:pPr>
        <w:pStyle w:val="19"/>
        <w:spacing w:before="196"/>
      </w:pPr>
      <w:r>
        <w:t xml:space="preserve">    newnode-&gt;ele=x;</w:t>
      </w:r>
    </w:p>
    <w:p>
      <w:pPr>
        <w:pStyle w:val="19"/>
        <w:spacing w:before="196"/>
      </w:pPr>
      <w:r>
        <w:t xml:space="preserve">    newnode-&gt;left=NULL;</w:t>
      </w:r>
    </w:p>
    <w:p>
      <w:pPr>
        <w:pStyle w:val="19"/>
        <w:spacing w:before="196"/>
      </w:pPr>
      <w:r>
        <w:t xml:space="preserve">    newnode-&gt;right=NULL;</w:t>
      </w:r>
    </w:p>
    <w:p>
      <w:pPr>
        <w:pStyle w:val="19"/>
        <w:spacing w:before="196"/>
      </w:pPr>
      <w:r>
        <w:t xml:space="preserve">    root=newnode;}</w:t>
      </w:r>
    </w:p>
    <w:p>
      <w:pPr>
        <w:pStyle w:val="19"/>
        <w:spacing w:before="196"/>
      </w:pPr>
      <w:r>
        <w:t xml:space="preserve">  else if(x&lt;root-&gt;ele)</w:t>
      </w:r>
    </w:p>
    <w:p>
      <w:pPr>
        <w:pStyle w:val="19"/>
        <w:spacing w:before="196"/>
      </w:pPr>
      <w:r>
        <w:t xml:space="preserve">  { root-&gt;left=create(root-&gt;left,x);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else if(x&gt;root-&gt;ele)</w:t>
      </w:r>
    </w:p>
    <w:p>
      <w:pPr>
        <w:pStyle w:val="19"/>
        <w:spacing w:before="196"/>
      </w:pPr>
      <w:r>
        <w:t xml:space="preserve">  { root-&gt;right=create(root-&gt;right,x);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return root;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inorder(tree *root)</w:t>
      </w:r>
    </w:p>
    <w:p>
      <w:pPr>
        <w:pStyle w:val="19"/>
        <w:spacing w:before="196"/>
      </w:pPr>
      <w:r>
        <w:t>{ if(root!=NULL)</w:t>
      </w:r>
    </w:p>
    <w:p>
      <w:pPr>
        <w:pStyle w:val="19"/>
        <w:spacing w:before="196"/>
      </w:pPr>
      <w:r>
        <w:t xml:space="preserve">  { inorder(root-&gt;left);</w:t>
      </w:r>
    </w:p>
    <w:p>
      <w:pPr>
        <w:pStyle w:val="19"/>
        <w:spacing w:before="196"/>
      </w:pPr>
      <w:r>
        <w:t xml:space="preserve">    printf("%d ",root-&gt;ele);</w:t>
      </w:r>
    </w:p>
    <w:p>
      <w:pPr>
        <w:pStyle w:val="19"/>
        <w:spacing w:before="196"/>
      </w:pPr>
      <w:r>
        <w:t xml:space="preserve">    inorder(root-&gt;right);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preorder(tree *root)</w:t>
      </w:r>
    </w:p>
    <w:p>
      <w:pPr>
        <w:pStyle w:val="19"/>
        <w:spacing w:before="196"/>
      </w:pPr>
      <w:r>
        <w:t>{ if(root!=NULL)</w:t>
      </w:r>
    </w:p>
    <w:p>
      <w:pPr>
        <w:pStyle w:val="19"/>
        <w:spacing w:before="196"/>
      </w:pPr>
      <w:r>
        <w:t xml:space="preserve">  { </w:t>
      </w:r>
    </w:p>
    <w:p>
      <w:pPr>
        <w:pStyle w:val="19"/>
        <w:spacing w:before="196"/>
      </w:pPr>
      <w:r>
        <w:t xml:space="preserve">    printf("%d ",root-&gt;ele);</w:t>
      </w:r>
    </w:p>
    <w:p>
      <w:pPr>
        <w:pStyle w:val="19"/>
        <w:spacing w:before="196"/>
      </w:pPr>
      <w:r>
        <w:t xml:space="preserve">    preorder(root-&gt;left);</w:t>
      </w:r>
    </w:p>
    <w:p>
      <w:pPr>
        <w:pStyle w:val="19"/>
        <w:spacing w:before="196"/>
      </w:pPr>
      <w:r>
        <w:t xml:space="preserve">    preorder(root-&gt;right);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postorder(tree *root)</w:t>
      </w:r>
    </w:p>
    <w:p>
      <w:pPr>
        <w:pStyle w:val="19"/>
        <w:spacing w:before="196"/>
      </w:pPr>
      <w:r>
        <w:t>{ if(root!=NULL)</w:t>
      </w:r>
    </w:p>
    <w:p>
      <w:pPr>
        <w:pStyle w:val="19"/>
        <w:spacing w:before="196"/>
      </w:pPr>
      <w:r>
        <w:t xml:space="preserve">  { </w:t>
      </w:r>
    </w:p>
    <w:p>
      <w:pPr>
        <w:pStyle w:val="19"/>
        <w:spacing w:before="196"/>
      </w:pPr>
      <w:r>
        <w:t xml:space="preserve">    postorder(root-&gt;left);</w:t>
      </w:r>
    </w:p>
    <w:p>
      <w:pPr>
        <w:pStyle w:val="19"/>
        <w:spacing w:before="196"/>
      </w:pPr>
      <w:r>
        <w:t xml:space="preserve">    postorder(root-&gt;right);</w:t>
      </w:r>
    </w:p>
    <w:p>
      <w:pPr>
        <w:pStyle w:val="19"/>
        <w:spacing w:before="196"/>
      </w:pPr>
      <w:r>
        <w:t xml:space="preserve">    printf("%d ",root-&gt;ele);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   tree *root=NULL;</w:t>
      </w:r>
    </w:p>
    <w:p>
      <w:pPr>
        <w:pStyle w:val="19"/>
        <w:spacing w:before="196"/>
      </w:pPr>
      <w:r>
        <w:t xml:space="preserve">    int n,x;</w:t>
      </w:r>
    </w:p>
    <w:p>
      <w:pPr>
        <w:pStyle w:val="19"/>
        <w:spacing w:before="196"/>
      </w:pPr>
      <w:r>
        <w:t xml:space="preserve">    printf("ENTER NO OF ELEMENTS");</w:t>
      </w:r>
    </w:p>
    <w:p>
      <w:pPr>
        <w:pStyle w:val="19"/>
        <w:spacing w:before="196"/>
      </w:pPr>
      <w:r>
        <w:t xml:space="preserve">    scanf("%d",&amp;n);</w:t>
      </w:r>
    </w:p>
    <w:p>
      <w:pPr>
        <w:pStyle w:val="19"/>
        <w:spacing w:before="196"/>
      </w:pPr>
      <w:r>
        <w:t xml:space="preserve">    printf("ENTER THE ELEMENTS ");</w:t>
      </w:r>
    </w:p>
    <w:p>
      <w:pPr>
        <w:pStyle w:val="19"/>
        <w:spacing w:before="196"/>
      </w:pPr>
      <w:r>
        <w:t xml:space="preserve">    for(int i=0;i&lt;n;i++)</w:t>
      </w:r>
    </w:p>
    <w:p>
      <w:pPr>
        <w:pStyle w:val="19"/>
        <w:spacing w:before="196"/>
      </w:pPr>
      <w:r>
        <w:t xml:space="preserve">    {  scanf("%d",&amp;x);</w:t>
      </w:r>
    </w:p>
    <w:p>
      <w:pPr>
        <w:pStyle w:val="19"/>
        <w:spacing w:before="196"/>
      </w:pPr>
      <w:r>
        <w:t xml:space="preserve">       root=create(root,x);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 xml:space="preserve">    printf("INORDER TRAVERSAL IS ");</w:t>
      </w:r>
    </w:p>
    <w:p>
      <w:pPr>
        <w:pStyle w:val="19"/>
        <w:spacing w:before="196"/>
      </w:pPr>
      <w:r>
        <w:t xml:space="preserve">    inorder(root);</w:t>
      </w:r>
    </w:p>
    <w:p>
      <w:pPr>
        <w:pStyle w:val="19"/>
        <w:spacing w:before="196"/>
      </w:pPr>
      <w:r>
        <w:t xml:space="preserve">    printf("\nPOSTORDER TRAVERSAL IS ");</w:t>
      </w:r>
    </w:p>
    <w:p>
      <w:pPr>
        <w:pStyle w:val="19"/>
        <w:spacing w:before="196"/>
      </w:pPr>
      <w:r>
        <w:t xml:space="preserve">    postorder(root);</w:t>
      </w:r>
    </w:p>
    <w:p>
      <w:pPr>
        <w:pStyle w:val="19"/>
        <w:spacing w:before="196"/>
      </w:pPr>
      <w:r>
        <w:t xml:space="preserve">    printf("\nPREORDER TRAVERSAL IS ");</w:t>
      </w:r>
    </w:p>
    <w:p>
      <w:pPr>
        <w:pStyle w:val="19"/>
        <w:spacing w:before="196"/>
      </w:pPr>
      <w:r>
        <w:t xml:space="preserve">    preorder(root);    </w:t>
      </w:r>
    </w:p>
    <w:p>
      <w:pPr>
        <w:pStyle w:val="19"/>
        <w:spacing w:before="196"/>
      </w:pPr>
      <w:r>
        <w:t xml:space="preserve">    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  <w:r>
        <w:t>ENTER NO OF ELEMENTS7</w:t>
      </w:r>
    </w:p>
    <w:p>
      <w:pPr>
        <w:pStyle w:val="19"/>
        <w:spacing w:before="196"/>
      </w:pPr>
      <w:r>
        <w:t>ENTER THE ELEMENTS 100 90 110 80 95 105 111</w:t>
      </w:r>
    </w:p>
    <w:p>
      <w:pPr>
        <w:pStyle w:val="19"/>
        <w:spacing w:before="196"/>
      </w:pPr>
      <w:r>
        <w:t xml:space="preserve">INORDER TRAVERSAL IS 80 90 95 100 105 110 111 </w:t>
      </w:r>
    </w:p>
    <w:p>
      <w:pPr>
        <w:pStyle w:val="19"/>
        <w:spacing w:before="196"/>
      </w:pPr>
      <w:r>
        <w:t xml:space="preserve">POSTORDER TRAVERSAL IS 80 95 90 105 111 110 100 </w:t>
      </w:r>
    </w:p>
    <w:p>
      <w:pPr>
        <w:pStyle w:val="19"/>
        <w:spacing w:before="196"/>
      </w:pPr>
      <w:r>
        <w:t>PREORDER TRAVERSAL IS 100 90 80 95 110 105 111</w:t>
      </w:r>
    </w:p>
    <w:p>
      <w:pPr>
        <w:pStyle w:val="19"/>
        <w:spacing w:before="196"/>
      </w:pPr>
    </w:p>
    <w:p>
      <w:pPr>
        <w:pStyle w:val="19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 {</w:t>
      </w:r>
    </w:p>
    <w:p>
      <w:pPr>
        <w:pStyle w:val="19"/>
        <w:spacing w:before="196"/>
      </w:pPr>
      <w:r>
        <w:t xml:space="preserve">    int data;</w:t>
      </w:r>
    </w:p>
    <w:p>
      <w:pPr>
        <w:pStyle w:val="19"/>
        <w:spacing w:before="196"/>
      </w:pPr>
      <w:r>
        <w:t xml:space="preserve">    struct Node *left, *right;</w:t>
      </w:r>
    </w:p>
    <w:p>
      <w:pPr>
        <w:pStyle w:val="19"/>
        <w:spacing w:before="196"/>
      </w:pPr>
      <w:r>
        <w:t>};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// Function to create a new BST node</w:t>
      </w:r>
    </w:p>
    <w:p>
      <w:pPr>
        <w:pStyle w:val="19"/>
        <w:spacing w:before="196"/>
      </w:pPr>
      <w:r>
        <w:t>struct Node* createNode(int data) {</w:t>
      </w:r>
    </w:p>
    <w:p>
      <w:pPr>
        <w:pStyle w:val="19"/>
        <w:spacing w:before="196"/>
      </w:pPr>
      <w:r>
        <w:t xml:space="preserve">    struct Node* newNode = (struct Node*)malloc(sizeof(struct Node));</w:t>
      </w:r>
    </w:p>
    <w:p>
      <w:pPr>
        <w:pStyle w:val="19"/>
        <w:spacing w:before="196"/>
      </w:pPr>
      <w:r>
        <w:t xml:space="preserve">    newNode-&gt;data = data;</w:t>
      </w:r>
    </w:p>
    <w:p>
      <w:pPr>
        <w:pStyle w:val="19"/>
        <w:spacing w:before="196"/>
      </w:pPr>
      <w:r>
        <w:t xml:space="preserve">    newNode-&gt;left = newNode-&gt;right = NULL;</w:t>
      </w:r>
    </w:p>
    <w:p>
      <w:pPr>
        <w:pStyle w:val="19"/>
        <w:spacing w:before="196"/>
      </w:pPr>
      <w:r>
        <w:t xml:space="preserve">    return newNode;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Node* insertNode(struct Node* root, int data) {</w:t>
      </w:r>
    </w:p>
    <w:p>
      <w:pPr>
        <w:pStyle w:val="19"/>
        <w:spacing w:before="196"/>
      </w:pPr>
      <w:r>
        <w:t xml:space="preserve">    if (root == NULL) return createNode(data);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if (data &lt; root-&gt;data)</w:t>
      </w:r>
    </w:p>
    <w:p>
      <w:pPr>
        <w:pStyle w:val="19"/>
        <w:spacing w:before="196"/>
      </w:pPr>
    </w:p>
    <w:p>
      <w:pPr>
        <w:pStyle w:val="19"/>
        <w:spacing w:before="196"/>
      </w:pPr>
      <w:r>
        <w:t>root-&gt;left = insertNode(root-&gt;left, data);</w:t>
      </w:r>
    </w:p>
    <w:p>
      <w:pPr>
        <w:pStyle w:val="19"/>
        <w:spacing w:before="196"/>
      </w:pPr>
      <w:r>
        <w:t>else if (data &gt; root-&gt;data)</w:t>
      </w:r>
    </w:p>
    <w:p>
      <w:pPr>
        <w:pStyle w:val="19"/>
        <w:spacing w:before="196"/>
      </w:pPr>
      <w:r>
        <w:t xml:space="preserve">        root-&gt;right = insertNode(root-&gt;right, data);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root;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</w:pPr>
      <w:r>
        <w:t>struct Node* findMin(struct Node* node) {</w:t>
      </w:r>
    </w:p>
    <w:p>
      <w:pPr>
        <w:pStyle w:val="19"/>
        <w:spacing w:before="196"/>
      </w:pPr>
      <w:r>
        <w:t xml:space="preserve">    struct Node* current = node;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while (current &amp;&amp; current-&gt;left != NULL)</w:t>
      </w:r>
    </w:p>
    <w:p>
      <w:pPr>
        <w:pStyle w:val="19"/>
        <w:spacing w:before="196"/>
      </w:pPr>
      <w:r>
        <w:t xml:space="preserve">        current = current-&gt;left;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current;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Node* deleteNode(struct Node* root, int data) {</w:t>
      </w:r>
    </w:p>
    <w:p>
      <w:pPr>
        <w:pStyle w:val="19"/>
        <w:spacing w:before="196"/>
      </w:pPr>
      <w:r>
        <w:t xml:space="preserve">    if (root == NULL) return root;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if (data &lt; root-&gt;data)</w:t>
      </w:r>
    </w:p>
    <w:p>
      <w:pPr>
        <w:pStyle w:val="19"/>
        <w:spacing w:before="196"/>
      </w:pPr>
      <w:r>
        <w:t xml:space="preserve">        root-&gt;left = deleteNode(root-&gt;left, data);</w:t>
      </w:r>
    </w:p>
    <w:p>
      <w:pPr>
        <w:pStyle w:val="19"/>
        <w:spacing w:before="196"/>
      </w:pPr>
      <w:r>
        <w:t xml:space="preserve">    else if (data &gt; root-&gt;data)</w:t>
      </w:r>
    </w:p>
    <w:p>
      <w:pPr>
        <w:pStyle w:val="19"/>
        <w:spacing w:before="196"/>
      </w:pPr>
      <w:r>
        <w:t xml:space="preserve">        root-&gt;right = deleteNode(root-&gt;right, data);</w:t>
      </w:r>
    </w:p>
    <w:p>
      <w:pPr>
        <w:pStyle w:val="19"/>
        <w:spacing w:before="196"/>
      </w:pPr>
      <w:r>
        <w:t xml:space="preserve">    else {</w:t>
      </w:r>
    </w:p>
    <w:p>
      <w:pPr>
        <w:pStyle w:val="19"/>
        <w:spacing w:before="196"/>
      </w:pPr>
      <w:r>
        <w:t xml:space="preserve">        if (root-&gt;left == NULL) {</w:t>
      </w:r>
    </w:p>
    <w:p>
      <w:pPr>
        <w:pStyle w:val="19"/>
        <w:spacing w:before="196"/>
      </w:pPr>
      <w:r>
        <w:t xml:space="preserve">            struct Node* temp = root-&gt;right;</w:t>
      </w:r>
    </w:p>
    <w:p>
      <w:pPr>
        <w:pStyle w:val="19"/>
        <w:spacing w:before="196"/>
      </w:pPr>
      <w:r>
        <w:t xml:space="preserve">            free(root);</w:t>
      </w:r>
    </w:p>
    <w:p>
      <w:pPr>
        <w:pStyle w:val="19"/>
        <w:spacing w:before="196"/>
      </w:pPr>
      <w:r>
        <w:t xml:space="preserve">            return temp;</w:t>
      </w:r>
    </w:p>
    <w:p>
      <w:pPr>
        <w:pStyle w:val="19"/>
        <w:spacing w:before="196"/>
      </w:pPr>
      <w:r>
        <w:t xml:space="preserve">        } else if (root-&gt;right == NULL) {</w:t>
      </w:r>
    </w:p>
    <w:p>
      <w:pPr>
        <w:pStyle w:val="19"/>
        <w:spacing w:before="196"/>
      </w:pPr>
      <w:r>
        <w:t xml:space="preserve">            struct Node* temp = root-&gt;left;</w:t>
      </w:r>
    </w:p>
    <w:p>
      <w:pPr>
        <w:pStyle w:val="19"/>
        <w:spacing w:before="196"/>
      </w:pPr>
      <w:r>
        <w:t xml:space="preserve">            free(root);</w:t>
      </w:r>
    </w:p>
    <w:p>
      <w:pPr>
        <w:pStyle w:val="19"/>
        <w:spacing w:before="196"/>
      </w:pPr>
      <w:r>
        <w:t xml:space="preserve">            return temp;</w:t>
      </w:r>
    </w:p>
    <w:p>
      <w:pPr>
        <w:pStyle w:val="19"/>
        <w:spacing w:before="196"/>
      </w:pPr>
      <w:r>
        <w:t xml:space="preserve">        }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struct Node* temp = findMin(root-&gt;right);</w:t>
      </w:r>
    </w:p>
    <w:p>
      <w:pPr>
        <w:pStyle w:val="19"/>
        <w:spacing w:before="196"/>
      </w:pPr>
      <w:r>
        <w:t xml:space="preserve">        root-&gt;data = temp-&gt;data;</w:t>
      </w:r>
    </w:p>
    <w:p>
      <w:pPr>
        <w:pStyle w:val="19"/>
        <w:spacing w:before="196"/>
      </w:pPr>
      <w:r>
        <w:t xml:space="preserve">        root-&gt;right = deleteNode(root-&gt;right, temp-&gt;data);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root;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Node* searchNode(struct Node* root, int data) {</w:t>
      </w:r>
    </w:p>
    <w:p>
      <w:pPr>
        <w:pStyle w:val="19"/>
        <w:spacing w:before="196"/>
      </w:pPr>
      <w:r>
        <w:t xml:space="preserve">    if (root == NULL || root-&gt;data == data)</w:t>
      </w:r>
    </w:p>
    <w:p>
      <w:pPr>
        <w:pStyle w:val="19"/>
        <w:spacing w:before="196"/>
      </w:pPr>
      <w:r>
        <w:t xml:space="preserve">        return root;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if (root-&gt;data &lt; data)</w:t>
      </w:r>
    </w:p>
    <w:p>
      <w:pPr>
        <w:pStyle w:val="19"/>
        <w:spacing w:before="196"/>
      </w:pPr>
      <w:r>
        <w:t xml:space="preserve">        return searchNode(root-&gt;right, data);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searchNode(root-&gt;left, data);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inOrder(struct Node* root) {</w:t>
      </w:r>
    </w:p>
    <w:p>
      <w:pPr>
        <w:pStyle w:val="19"/>
        <w:spacing w:before="196"/>
      </w:pPr>
      <w:r>
        <w:t xml:space="preserve">    if (root != NULL) {</w:t>
      </w:r>
    </w:p>
    <w:p>
      <w:pPr>
        <w:pStyle w:val="19"/>
        <w:spacing w:before="196"/>
      </w:pPr>
      <w:r>
        <w:t xml:space="preserve">        inOrder(root-&gt;left);</w:t>
      </w:r>
    </w:p>
    <w:p>
      <w:pPr>
        <w:pStyle w:val="19"/>
        <w:spacing w:before="196"/>
      </w:pPr>
      <w:r>
        <w:t xml:space="preserve">        printf("%d ", root-&gt;data);</w:t>
      </w:r>
    </w:p>
    <w:p>
      <w:pPr>
        <w:pStyle w:val="19"/>
        <w:spacing w:before="196"/>
      </w:pPr>
      <w:r>
        <w:t xml:space="preserve">        inOrder(root-&gt;right);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 {</w:t>
      </w:r>
    </w:p>
    <w:p>
      <w:pPr>
        <w:pStyle w:val="19"/>
        <w:spacing w:before="196"/>
      </w:pPr>
      <w:r>
        <w:t xml:space="preserve">    struct Node* root = NULL;</w:t>
      </w:r>
    </w:p>
    <w:p>
      <w:pPr>
        <w:pStyle w:val="19"/>
        <w:spacing w:before="196"/>
      </w:pPr>
      <w:r>
        <w:t xml:space="preserve">    int choice, data,n;</w:t>
      </w:r>
    </w:p>
    <w:p>
      <w:pPr>
        <w:pStyle w:val="19"/>
        <w:spacing w:before="196"/>
      </w:pPr>
      <w:r>
        <w:t xml:space="preserve">    printf("Enter the no of elements to be inserted");</w:t>
      </w:r>
    </w:p>
    <w:p>
      <w:pPr>
        <w:pStyle w:val="19"/>
        <w:spacing w:before="196"/>
      </w:pPr>
      <w:r>
        <w:t xml:space="preserve">    scanf("%d",&amp;n);</w:t>
      </w:r>
    </w:p>
    <w:p>
      <w:pPr>
        <w:pStyle w:val="19"/>
        <w:spacing w:before="196"/>
      </w:pPr>
      <w:r>
        <w:t xml:space="preserve">    printf("Enter elements");</w:t>
      </w:r>
    </w:p>
    <w:p>
      <w:pPr>
        <w:pStyle w:val="19"/>
        <w:spacing w:before="196"/>
      </w:pPr>
      <w:r>
        <w:t xml:space="preserve">    for(int i=0;i&lt;n;i++)</w:t>
      </w:r>
    </w:p>
    <w:p>
      <w:pPr>
        <w:pStyle w:val="19"/>
        <w:spacing w:before="196"/>
      </w:pPr>
      <w:r>
        <w:t xml:space="preserve">    { scanf("%d",&amp;data);</w:t>
      </w:r>
    </w:p>
    <w:p>
      <w:pPr>
        <w:pStyle w:val="19"/>
        <w:spacing w:before="196"/>
      </w:pPr>
      <w:r>
        <w:t xml:space="preserve">      root=insertNode(root, data);}</w:t>
      </w:r>
    </w:p>
    <w:p>
      <w:pPr>
        <w:pStyle w:val="19"/>
        <w:spacing w:before="196"/>
      </w:pPr>
      <w:r>
        <w:t xml:space="preserve">    while (1) {</w:t>
      </w:r>
    </w:p>
    <w:p>
      <w:pPr>
        <w:pStyle w:val="19"/>
        <w:spacing w:before="196"/>
      </w:pPr>
      <w:r>
        <w:t xml:space="preserve">        printf("\nBinary Search Tree Operations Menu\n");</w:t>
      </w:r>
    </w:p>
    <w:p>
      <w:pPr>
        <w:pStyle w:val="19"/>
        <w:spacing w:before="196"/>
      </w:pPr>
      <w:r>
        <w:t xml:space="preserve">        printf("1. Insert\n");</w:t>
      </w:r>
    </w:p>
    <w:p>
      <w:pPr>
        <w:pStyle w:val="19"/>
        <w:spacing w:before="196"/>
      </w:pPr>
      <w:r>
        <w:t xml:space="preserve">        printf("2. Delete\n");</w:t>
      </w:r>
    </w:p>
    <w:p>
      <w:pPr>
        <w:pStyle w:val="19"/>
        <w:spacing w:before="196"/>
      </w:pPr>
      <w:r>
        <w:t xml:space="preserve">        printf("3. Search\n");</w:t>
      </w:r>
    </w:p>
    <w:p>
      <w:pPr>
        <w:pStyle w:val="19"/>
        <w:spacing w:before="196"/>
      </w:pPr>
      <w:r>
        <w:t xml:space="preserve">        printf("4. Display\n");</w:t>
      </w:r>
    </w:p>
    <w:p>
      <w:pPr>
        <w:pStyle w:val="19"/>
        <w:spacing w:before="196"/>
      </w:pPr>
      <w:r>
        <w:t xml:space="preserve">        printf("5. Exit\n");</w:t>
      </w:r>
    </w:p>
    <w:p>
      <w:pPr>
        <w:pStyle w:val="19"/>
        <w:spacing w:before="196"/>
      </w:pPr>
      <w:r>
        <w:t xml:space="preserve">        printf("Enter your choice: ");</w:t>
      </w:r>
    </w:p>
    <w:p>
      <w:pPr>
        <w:pStyle w:val="19"/>
        <w:spacing w:before="196"/>
      </w:pPr>
      <w:r>
        <w:t xml:space="preserve">        scanf("%d", &amp;choice);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switch (choice) {</w:t>
      </w:r>
    </w:p>
    <w:p>
      <w:pPr>
        <w:pStyle w:val="19"/>
        <w:spacing w:before="196"/>
      </w:pPr>
      <w:r>
        <w:t xml:space="preserve">            case 1:</w:t>
      </w:r>
    </w:p>
    <w:p>
      <w:pPr>
        <w:pStyle w:val="19"/>
        <w:spacing w:before="196"/>
      </w:pPr>
      <w:r>
        <w:t xml:space="preserve">                printf("Enter data to insert: ");</w:t>
      </w:r>
    </w:p>
    <w:p>
      <w:pPr>
        <w:pStyle w:val="19"/>
        <w:spacing w:before="196"/>
      </w:pPr>
      <w:r>
        <w:t xml:space="preserve">                scanf("%d", &amp;data);</w:t>
      </w:r>
    </w:p>
    <w:p>
      <w:pPr>
        <w:pStyle w:val="19"/>
        <w:spacing w:before="196"/>
      </w:pPr>
      <w:r>
        <w:t xml:space="preserve">                root = insertNode(root, data);</w:t>
      </w:r>
    </w:p>
    <w:p>
      <w:pPr>
        <w:pStyle w:val="19"/>
        <w:spacing w:before="196"/>
      </w:pPr>
      <w:r>
        <w:t xml:space="preserve">                printf("%d inserted.\n", data);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2:</w:t>
      </w:r>
    </w:p>
    <w:p>
      <w:pPr>
        <w:pStyle w:val="19"/>
        <w:spacing w:before="196"/>
      </w:pPr>
      <w:r>
        <w:t xml:space="preserve">                printf("Enter data to delete: ");</w:t>
      </w:r>
    </w:p>
    <w:p>
      <w:pPr>
        <w:pStyle w:val="19"/>
        <w:spacing w:before="196"/>
      </w:pPr>
      <w:r>
        <w:t xml:space="preserve">                scanf("%d", &amp;data);</w:t>
      </w:r>
    </w:p>
    <w:p>
      <w:pPr>
        <w:pStyle w:val="19"/>
        <w:spacing w:before="196"/>
      </w:pPr>
      <w:r>
        <w:t xml:space="preserve">                root = deleteNode(root, data);</w:t>
      </w:r>
    </w:p>
    <w:p>
      <w:pPr>
        <w:pStyle w:val="19"/>
        <w:spacing w:before="196"/>
      </w:pPr>
      <w:r>
        <w:t xml:space="preserve">                printf("%d deleted.\n", data);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3:</w:t>
      </w:r>
    </w:p>
    <w:p>
      <w:pPr>
        <w:pStyle w:val="19"/>
        <w:spacing w:before="196"/>
      </w:pPr>
      <w:r>
        <w:t xml:space="preserve">                printf("Enter data to search: ");</w:t>
      </w:r>
    </w:p>
    <w:p>
      <w:pPr>
        <w:pStyle w:val="19"/>
        <w:spacing w:before="196"/>
      </w:pPr>
      <w:r>
        <w:t xml:space="preserve">                scanf("%d", &amp;data);</w:t>
      </w:r>
    </w:p>
    <w:p>
      <w:pPr>
        <w:pStyle w:val="19"/>
        <w:spacing w:before="196"/>
      </w:pPr>
      <w:r>
        <w:t xml:space="preserve">                struct Node* foundNode = searchNode(root, data);</w:t>
      </w:r>
    </w:p>
    <w:p>
      <w:pPr>
        <w:pStyle w:val="19"/>
        <w:spacing w:before="196"/>
      </w:pPr>
      <w:r>
        <w:t xml:space="preserve">                if (foundNode != NULL)</w:t>
      </w:r>
    </w:p>
    <w:p>
      <w:pPr>
        <w:pStyle w:val="19"/>
        <w:spacing w:before="196"/>
      </w:pPr>
      <w:r>
        <w:t xml:space="preserve">                    printf("%d found in the tree.\n", data);</w:t>
      </w:r>
    </w:p>
    <w:p>
      <w:pPr>
        <w:pStyle w:val="19"/>
        <w:spacing w:before="196"/>
      </w:pPr>
      <w:r>
        <w:t xml:space="preserve">                else</w:t>
      </w:r>
    </w:p>
    <w:p>
      <w:pPr>
        <w:pStyle w:val="19"/>
        <w:spacing w:before="196"/>
      </w:pPr>
      <w:r>
        <w:t xml:space="preserve">                    printf("%d not found in the tree.\n", data);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4:</w:t>
      </w:r>
    </w:p>
    <w:p>
      <w:pPr>
        <w:pStyle w:val="19"/>
        <w:spacing w:before="196"/>
      </w:pPr>
      <w:r>
        <w:t xml:space="preserve">                printf("In-order display of the BST: ");</w:t>
      </w:r>
    </w:p>
    <w:p>
      <w:pPr>
        <w:pStyle w:val="19"/>
        <w:spacing w:before="196"/>
      </w:pPr>
      <w:r>
        <w:t xml:space="preserve">                inOrder(root);</w:t>
      </w:r>
    </w:p>
    <w:p>
      <w:pPr>
        <w:pStyle w:val="19"/>
        <w:spacing w:before="196"/>
      </w:pPr>
      <w:r>
        <w:t xml:space="preserve">                printf("\n");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case 5:</w:t>
      </w:r>
    </w:p>
    <w:p>
      <w:pPr>
        <w:pStyle w:val="19"/>
        <w:spacing w:before="196"/>
      </w:pPr>
      <w:r>
        <w:t xml:space="preserve">                exit(0);</w:t>
      </w:r>
    </w:p>
    <w:p>
      <w:pPr>
        <w:pStyle w:val="19"/>
        <w:spacing w:before="196"/>
      </w:pPr>
      <w:r>
        <w:t xml:space="preserve">                break;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        default:</w:t>
      </w:r>
    </w:p>
    <w:p>
      <w:pPr>
        <w:pStyle w:val="19"/>
        <w:spacing w:before="196"/>
      </w:pPr>
      <w:r>
        <w:t xml:space="preserve">                printf("Invalid choice! Please try again.\n");</w:t>
      </w:r>
    </w:p>
    <w:p>
      <w:pPr>
        <w:pStyle w:val="19"/>
        <w:spacing w:before="196"/>
      </w:pPr>
      <w:r>
        <w:t xml:space="preserve">        }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  <w:r>
        <w:t>Enter the no of elements to be inserted6</w:t>
      </w:r>
    </w:p>
    <w:p>
      <w:pPr>
        <w:pStyle w:val="19"/>
        <w:spacing w:before="196"/>
      </w:pPr>
      <w:r>
        <w:t>Enter elements100 90 110 80 95 105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4</w:t>
      </w:r>
    </w:p>
    <w:p>
      <w:pPr>
        <w:pStyle w:val="19"/>
        <w:spacing w:before="196"/>
      </w:pPr>
      <w:r>
        <w:t xml:space="preserve">In-order display of the BST: 80 90 95 100 105 110 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2</w:t>
      </w:r>
    </w:p>
    <w:p>
      <w:pPr>
        <w:pStyle w:val="19"/>
        <w:spacing w:before="196"/>
      </w:pPr>
      <w:r>
        <w:t>Enter data to delete: 90</w:t>
      </w:r>
    </w:p>
    <w:p>
      <w:pPr>
        <w:pStyle w:val="19"/>
        <w:spacing w:before="196"/>
      </w:pPr>
      <w:r>
        <w:t>90 deleted.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4</w:t>
      </w:r>
    </w:p>
    <w:p>
      <w:pPr>
        <w:pStyle w:val="19"/>
        <w:spacing w:before="196"/>
      </w:pPr>
      <w:r>
        <w:t xml:space="preserve">In-order display of the BST: 80 95 100 105 110 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3</w:t>
      </w:r>
    </w:p>
    <w:p>
      <w:pPr>
        <w:pStyle w:val="19"/>
        <w:spacing w:before="196"/>
      </w:pPr>
      <w:r>
        <w:t>Enter data to search: 80</w:t>
      </w:r>
    </w:p>
    <w:p>
      <w:pPr>
        <w:pStyle w:val="19"/>
        <w:spacing w:before="196"/>
      </w:pPr>
      <w:r>
        <w:t>80 found in the tree.</w:t>
      </w:r>
    </w:p>
    <w:p>
      <w:pPr>
        <w:pStyle w:val="19"/>
        <w:spacing w:before="196"/>
      </w:pPr>
    </w:p>
    <w:p>
      <w:pPr>
        <w:pStyle w:val="19"/>
        <w:spacing w:before="196"/>
      </w:pPr>
      <w:r>
        <w:t>Binary Search Tree Operations Menu</w:t>
      </w:r>
    </w:p>
    <w:p>
      <w:pPr>
        <w:pStyle w:val="19"/>
        <w:spacing w:before="196"/>
      </w:pPr>
      <w:r>
        <w:t>1. Insert</w:t>
      </w:r>
    </w:p>
    <w:p>
      <w:pPr>
        <w:pStyle w:val="19"/>
        <w:spacing w:before="196"/>
      </w:pPr>
      <w:r>
        <w:t>2. Delete</w:t>
      </w:r>
    </w:p>
    <w:p>
      <w:pPr>
        <w:pStyle w:val="19"/>
        <w:spacing w:before="196"/>
      </w:pPr>
      <w:r>
        <w:t>3. Search</w:t>
      </w:r>
    </w:p>
    <w:p>
      <w:pPr>
        <w:pStyle w:val="19"/>
        <w:spacing w:before="196"/>
      </w:pPr>
      <w:r>
        <w:t>4. Display</w:t>
      </w:r>
    </w:p>
    <w:p>
      <w:pPr>
        <w:pStyle w:val="19"/>
        <w:spacing w:before="196"/>
      </w:pPr>
      <w:r>
        <w:t>5. Exit</w:t>
      </w:r>
    </w:p>
    <w:p>
      <w:pPr>
        <w:pStyle w:val="19"/>
        <w:spacing w:before="196"/>
      </w:pPr>
      <w:r>
        <w:t>Enter your choice: 5</w:t>
      </w: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struct Node </w:t>
      </w:r>
    </w:p>
    <w:p>
      <w:pPr>
        <w:pStyle w:val="19"/>
        <w:spacing w:before="196"/>
      </w:pPr>
      <w:r>
        <w:t xml:space="preserve">{ </w:t>
      </w:r>
    </w:p>
    <w:p>
      <w:pPr>
        <w:pStyle w:val="19"/>
        <w:spacing w:before="196"/>
      </w:pPr>
      <w:r>
        <w:t xml:space="preserve">    int key; </w:t>
      </w:r>
    </w:p>
    <w:p>
      <w:pPr>
        <w:pStyle w:val="19"/>
        <w:spacing w:before="196"/>
      </w:pPr>
      <w:r>
        <w:t xml:space="preserve">    struct Node *left; </w:t>
      </w:r>
    </w:p>
    <w:p>
      <w:pPr>
        <w:pStyle w:val="19"/>
        <w:spacing w:before="196"/>
      </w:pPr>
      <w:r>
        <w:t xml:space="preserve">    struct Node *right; </w:t>
      </w:r>
    </w:p>
    <w:p>
      <w:pPr>
        <w:pStyle w:val="19"/>
        <w:spacing w:before="196"/>
      </w:pPr>
      <w:r>
        <w:t xml:space="preserve">    int height; </w:t>
      </w:r>
    </w:p>
    <w:p>
      <w:pPr>
        <w:pStyle w:val="19"/>
        <w:spacing w:before="196"/>
      </w:pPr>
      <w:r>
        <w:t xml:space="preserve">}; </w:t>
      </w:r>
    </w:p>
    <w:p>
      <w:pPr>
        <w:pStyle w:val="19"/>
        <w:spacing w:before="196"/>
      </w:pPr>
      <w:r>
        <w:t>typedef struct Node node;</w:t>
      </w:r>
    </w:p>
    <w:p>
      <w:pPr>
        <w:pStyle w:val="19"/>
        <w:spacing w:before="196"/>
      </w:pPr>
      <w:r>
        <w:t>int height(node *n)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if (n==NULL)</w:t>
      </w:r>
    </w:p>
    <w:p>
      <w:pPr>
        <w:pStyle w:val="19"/>
        <w:spacing w:before="196"/>
      </w:pPr>
      <w:r>
        <w:t xml:space="preserve">        return 0;</w:t>
      </w:r>
    </w:p>
    <w:p>
      <w:pPr>
        <w:pStyle w:val="19"/>
        <w:spacing w:before="196"/>
      </w:pPr>
      <w:r>
        <w:t xml:space="preserve">    return n-&gt;height;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node *findmin(node *tree)</w:t>
      </w:r>
    </w:p>
    <w:p>
      <w:pPr>
        <w:pStyle w:val="19"/>
        <w:spacing w:before="196"/>
      </w:pPr>
      <w:r>
        <w:t>{ if(tree==NULL)</w:t>
      </w:r>
    </w:p>
    <w:p>
      <w:pPr>
        <w:pStyle w:val="19"/>
        <w:spacing w:before="196"/>
      </w:pPr>
      <w:r>
        <w:t xml:space="preserve">   return NULL;</w:t>
      </w:r>
    </w:p>
    <w:p>
      <w:pPr>
        <w:pStyle w:val="19"/>
        <w:spacing w:before="196"/>
      </w:pPr>
      <w:r>
        <w:t xml:space="preserve"> else if(tree-&gt;left==NULL)</w:t>
      </w:r>
    </w:p>
    <w:p>
      <w:pPr>
        <w:pStyle w:val="19"/>
        <w:spacing w:before="196"/>
      </w:pPr>
      <w:r>
        <w:t xml:space="preserve">     return tree;</w:t>
      </w:r>
    </w:p>
    <w:p>
      <w:pPr>
        <w:pStyle w:val="19"/>
        <w:spacing w:before="196"/>
      </w:pPr>
      <w:r>
        <w:t xml:space="preserve">  else</w:t>
      </w:r>
    </w:p>
    <w:p>
      <w:pPr>
        <w:pStyle w:val="19"/>
        <w:spacing w:before="196"/>
      </w:pPr>
      <w:r>
        <w:t xml:space="preserve">     return findmin(tree-&gt;left);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max(int a,int b)</w:t>
      </w:r>
    </w:p>
    <w:p>
      <w:pPr>
        <w:pStyle w:val="19"/>
        <w:spacing w:before="196"/>
      </w:pPr>
      <w:r>
        <w:t>{ return (a&gt;b)?a:b;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node *rightrotate(node *y)</w:t>
      </w:r>
    </w:p>
    <w:p>
      <w:pPr>
        <w:pStyle w:val="19"/>
        <w:spacing w:before="196"/>
      </w:pPr>
      <w:r>
        <w:t>{ node *x=y-&gt;left;</w:t>
      </w:r>
    </w:p>
    <w:p>
      <w:pPr>
        <w:pStyle w:val="19"/>
        <w:spacing w:before="196"/>
      </w:pPr>
      <w:r>
        <w:t xml:space="preserve">  node *t2=x-&gt;right;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 xml:space="preserve">  x-&gt;right=y;</w:t>
      </w:r>
    </w:p>
    <w:p>
      <w:pPr>
        <w:pStyle w:val="19"/>
        <w:spacing w:before="196"/>
      </w:pPr>
      <w:r>
        <w:t xml:space="preserve">  y-&gt;left=t2;</w:t>
      </w:r>
    </w:p>
    <w:p>
      <w:pPr>
        <w:pStyle w:val="19"/>
        <w:spacing w:before="196"/>
      </w:pPr>
      <w:r>
        <w:t xml:space="preserve">  y-&gt;height=1+max(height(y-&gt;left),height(y-&gt;right));</w:t>
      </w:r>
    </w:p>
    <w:p>
      <w:pPr>
        <w:pStyle w:val="19"/>
        <w:spacing w:before="196"/>
      </w:pPr>
      <w:r>
        <w:t xml:space="preserve">  x-&gt;height=1+max(height(x-&gt;left),height(x-&gt;right));</w:t>
      </w:r>
    </w:p>
    <w:p>
      <w:pPr>
        <w:pStyle w:val="19"/>
        <w:spacing w:before="196"/>
      </w:pPr>
      <w:r>
        <w:t xml:space="preserve">  return x;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node *leftrotate(node *x)</w:t>
      </w:r>
    </w:p>
    <w:p>
      <w:pPr>
        <w:pStyle w:val="19"/>
        <w:spacing w:before="196"/>
      </w:pPr>
      <w:r>
        <w:t>{ node *y=x-&gt;right;</w:t>
      </w:r>
    </w:p>
    <w:p>
      <w:pPr>
        <w:pStyle w:val="19"/>
        <w:spacing w:before="196"/>
      </w:pPr>
      <w:r>
        <w:t xml:space="preserve">  node *t2=y-&gt;left;</w:t>
      </w:r>
    </w:p>
    <w:p>
      <w:pPr>
        <w:pStyle w:val="19"/>
        <w:spacing w:before="196"/>
      </w:pPr>
      <w:r>
        <w:t xml:space="preserve">  </w:t>
      </w:r>
    </w:p>
    <w:p>
      <w:pPr>
        <w:pStyle w:val="19"/>
        <w:spacing w:before="196"/>
      </w:pPr>
      <w:r>
        <w:t xml:space="preserve">  y-&gt;left=x;</w:t>
      </w:r>
    </w:p>
    <w:p>
      <w:pPr>
        <w:pStyle w:val="19"/>
        <w:spacing w:before="196"/>
      </w:pPr>
      <w:r>
        <w:t xml:space="preserve">  x-&gt;right=t2;</w:t>
      </w:r>
    </w:p>
    <w:p>
      <w:pPr>
        <w:pStyle w:val="19"/>
        <w:spacing w:before="196"/>
      </w:pPr>
      <w:r>
        <w:t xml:space="preserve">  x-&gt;height=1+max(height(x-&gt;left),height(x-&gt;right));</w:t>
      </w:r>
    </w:p>
    <w:p>
      <w:pPr>
        <w:pStyle w:val="19"/>
        <w:spacing w:before="196"/>
      </w:pPr>
      <w:r>
        <w:t xml:space="preserve">  y-&gt;height=1+max(height(y-&gt;left),height(y-&gt;right));</w:t>
      </w:r>
    </w:p>
    <w:p>
      <w:pPr>
        <w:pStyle w:val="19"/>
        <w:spacing w:before="196"/>
      </w:pPr>
      <w:r>
        <w:t xml:space="preserve">  return y;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 xml:space="preserve">int getbalance(struct Node *n) </w:t>
      </w:r>
    </w:p>
    <w:p>
      <w:pPr>
        <w:pStyle w:val="19"/>
        <w:spacing w:before="196"/>
      </w:pPr>
      <w:r>
        <w:t xml:space="preserve">{ </w:t>
      </w:r>
    </w:p>
    <w:p>
      <w:pPr>
        <w:pStyle w:val="19"/>
        <w:spacing w:before="196"/>
      </w:pPr>
      <w:r>
        <w:t xml:space="preserve">    if (n == NULL) </w:t>
      </w:r>
    </w:p>
    <w:p>
      <w:pPr>
        <w:pStyle w:val="19"/>
        <w:spacing w:before="196"/>
      </w:pPr>
      <w:r>
        <w:t xml:space="preserve">        return 0; </w:t>
      </w:r>
    </w:p>
    <w:p>
      <w:pPr>
        <w:pStyle w:val="19"/>
        <w:spacing w:before="196"/>
      </w:pPr>
      <w:r>
        <w:t xml:space="preserve">    return height(n-&gt;left) - height(n-&gt;right); </w:t>
      </w:r>
    </w:p>
    <w:p>
      <w:pPr>
        <w:pStyle w:val="19"/>
        <w:spacing w:before="196"/>
      </w:pPr>
      <w:r>
        <w:t xml:space="preserve">} 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</w:pPr>
      <w:r>
        <w:t>node *insert(node *tree,int k)</w:t>
      </w:r>
    </w:p>
    <w:p>
      <w:pPr>
        <w:pStyle w:val="19"/>
        <w:spacing w:before="196"/>
      </w:pPr>
      <w:r>
        <w:t>{ if(tree==NULL)</w:t>
      </w:r>
    </w:p>
    <w:p>
      <w:pPr>
        <w:pStyle w:val="19"/>
        <w:spacing w:before="196"/>
      </w:pPr>
      <w:r>
        <w:t xml:space="preserve">  { node *newnode=malloc(sizeof(node));</w:t>
      </w:r>
    </w:p>
    <w:p>
      <w:pPr>
        <w:pStyle w:val="19"/>
        <w:spacing w:before="196"/>
      </w:pPr>
      <w:r>
        <w:t xml:space="preserve">    newnode-&gt;key=k;</w:t>
      </w:r>
    </w:p>
    <w:p>
      <w:pPr>
        <w:pStyle w:val="19"/>
        <w:spacing w:before="196"/>
      </w:pPr>
      <w:r>
        <w:t xml:space="preserve">    newnode-&gt;left=NULL;</w:t>
      </w:r>
    </w:p>
    <w:p>
      <w:pPr>
        <w:pStyle w:val="19"/>
        <w:spacing w:before="196"/>
      </w:pPr>
      <w:r>
        <w:t xml:space="preserve">    newnode-&gt;right=NULL;</w:t>
      </w:r>
    </w:p>
    <w:p>
      <w:pPr>
        <w:pStyle w:val="19"/>
        <w:spacing w:before="196"/>
      </w:pPr>
      <w:r>
        <w:t xml:space="preserve">    newnode-&gt;height=1;</w:t>
      </w:r>
    </w:p>
    <w:p>
      <w:pPr>
        <w:pStyle w:val="19"/>
        <w:spacing w:before="196"/>
      </w:pPr>
      <w:r>
        <w:t xml:space="preserve">    tree=newnode;</w:t>
      </w:r>
    </w:p>
    <w:p>
      <w:pPr>
        <w:pStyle w:val="19"/>
        <w:spacing w:before="196"/>
      </w:pPr>
      <w:r>
        <w:t xml:space="preserve">  }</w:t>
      </w:r>
    </w:p>
    <w:p>
      <w:pPr>
        <w:pStyle w:val="19"/>
        <w:spacing w:before="196"/>
      </w:pPr>
      <w:r>
        <w:t xml:space="preserve">    </w:t>
      </w:r>
    </w:p>
    <w:p>
      <w:pPr>
        <w:pStyle w:val="19"/>
        <w:spacing w:before="196"/>
      </w:pPr>
      <w:r>
        <w:t xml:space="preserve">  else if(k&lt;tree-&gt;key)</w:t>
      </w:r>
    </w:p>
    <w:p>
      <w:pPr>
        <w:pStyle w:val="19"/>
        <w:spacing w:before="196"/>
      </w:pPr>
      <w:r>
        <w:t xml:space="preserve">       tree-&gt;left=insert(tree-&gt;left,k);</w:t>
      </w:r>
    </w:p>
    <w:p>
      <w:pPr>
        <w:pStyle w:val="19"/>
        <w:spacing w:before="196"/>
      </w:pPr>
      <w:r>
        <w:t xml:space="preserve">  else if(k&gt;tree-&gt;key)</w:t>
      </w:r>
    </w:p>
    <w:p>
      <w:pPr>
        <w:pStyle w:val="19"/>
        <w:spacing w:before="196"/>
      </w:pPr>
      <w:r>
        <w:t xml:space="preserve">       tree-&gt;right=insert(tree-&gt;right,k);</w:t>
      </w:r>
    </w:p>
    <w:p>
      <w:pPr>
        <w:pStyle w:val="19"/>
        <w:spacing w:before="196"/>
      </w:pPr>
      <w:r>
        <w:t xml:space="preserve">  //else</w:t>
      </w:r>
    </w:p>
    <w:p>
      <w:pPr>
        <w:pStyle w:val="19"/>
        <w:spacing w:before="196"/>
      </w:pPr>
      <w:r>
        <w:t xml:space="preserve">      //return tree;</w:t>
      </w:r>
    </w:p>
    <w:p>
      <w:pPr>
        <w:pStyle w:val="19"/>
        <w:spacing w:before="196"/>
      </w:pPr>
      <w:r>
        <w:t xml:space="preserve">  tree-&gt;height=1+max(height(tree-&gt;left),height(tree-&gt;right));</w:t>
      </w:r>
    </w:p>
    <w:p>
      <w:pPr>
        <w:pStyle w:val="19"/>
        <w:spacing w:before="196"/>
      </w:pPr>
      <w:r>
        <w:t xml:space="preserve">  int bal=getbalance(tree);</w:t>
      </w:r>
    </w:p>
    <w:p>
      <w:pPr>
        <w:pStyle w:val="19"/>
        <w:spacing w:before="196"/>
      </w:pPr>
      <w:r>
        <w:t xml:space="preserve">  if(bal&gt;1 &amp;&amp; k&lt;tree-&gt;left-&gt;key)</w:t>
      </w:r>
    </w:p>
    <w:p>
      <w:pPr>
        <w:pStyle w:val="19"/>
        <w:spacing w:before="196"/>
      </w:pPr>
      <w:r>
        <w:t xml:space="preserve">        return rightrotate(tree);</w:t>
      </w:r>
    </w:p>
    <w:p>
      <w:pPr>
        <w:pStyle w:val="19"/>
        <w:spacing w:before="196"/>
      </w:pPr>
      <w:r>
        <w:t xml:space="preserve">  if(bal&lt;-1 &amp;&amp; k&gt;tree-&gt;right-&gt;key)</w:t>
      </w:r>
    </w:p>
    <w:p>
      <w:pPr>
        <w:pStyle w:val="19"/>
        <w:spacing w:before="196"/>
      </w:pPr>
      <w:r>
        <w:t xml:space="preserve">        return leftrotate(tree);</w:t>
      </w:r>
    </w:p>
    <w:p>
      <w:pPr>
        <w:pStyle w:val="19"/>
        <w:spacing w:before="196"/>
      </w:pPr>
      <w:r>
        <w:t xml:space="preserve">  if(bal&gt;1 &amp;&amp; k&gt;tree-&gt;left-&gt;key)</w:t>
      </w:r>
    </w:p>
    <w:p>
      <w:pPr>
        <w:pStyle w:val="19"/>
        <w:spacing w:before="196"/>
      </w:pPr>
      <w:r>
        <w:t xml:space="preserve">  {     tree-&gt;left=leftrotate(tree-&gt;left);</w:t>
      </w:r>
    </w:p>
    <w:p>
      <w:pPr>
        <w:pStyle w:val="19"/>
        <w:spacing w:before="196"/>
      </w:pPr>
      <w:r>
        <w:t xml:space="preserve">        return rightrotate(tree);  }</w:t>
      </w:r>
    </w:p>
    <w:p>
      <w:pPr>
        <w:pStyle w:val="19"/>
        <w:spacing w:before="196"/>
      </w:pPr>
      <w:r>
        <w:t xml:space="preserve">  if(bal&lt;-1 &amp;&amp; k&lt;tree-&gt;right-&gt;key)</w:t>
      </w:r>
    </w:p>
    <w:p>
      <w:pPr>
        <w:pStyle w:val="19"/>
        <w:spacing w:before="196"/>
      </w:pPr>
      <w:r>
        <w:t xml:space="preserve">  {     tree-&gt;right=rightrotate(tree-&gt;right);</w:t>
      </w:r>
    </w:p>
    <w:p>
      <w:pPr>
        <w:pStyle w:val="19"/>
        <w:spacing w:before="196"/>
      </w:pPr>
      <w:r>
        <w:t xml:space="preserve">        return leftrotate(tree);  }   </w:t>
      </w:r>
    </w:p>
    <w:p>
      <w:pPr>
        <w:pStyle w:val="19"/>
        <w:spacing w:before="196"/>
      </w:pPr>
      <w:r>
        <w:t xml:space="preserve">  return tree;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node *delete(node *tree,int e)</w:t>
      </w:r>
    </w:p>
    <w:p>
      <w:pPr>
        <w:pStyle w:val="19"/>
        <w:spacing w:before="196"/>
      </w:pPr>
      <w:r>
        <w:t>{  node *temp=malloc(sizeof(node));</w:t>
      </w:r>
    </w:p>
    <w:p>
      <w:pPr>
        <w:pStyle w:val="19"/>
        <w:spacing w:before="196"/>
      </w:pPr>
      <w:r>
        <w:t xml:space="preserve">   if(e&lt;tree-&gt;key)</w:t>
      </w:r>
    </w:p>
    <w:p>
      <w:pPr>
        <w:pStyle w:val="19"/>
        <w:spacing w:before="196"/>
      </w:pPr>
      <w:r>
        <w:t xml:space="preserve">      tree-&gt;left=delete(tree-&gt;left,e);</w:t>
      </w:r>
    </w:p>
    <w:p>
      <w:pPr>
        <w:pStyle w:val="19"/>
        <w:spacing w:before="196"/>
      </w:pPr>
      <w:r>
        <w:t xml:space="preserve">   else if(e&gt;tree-&gt;key)</w:t>
      </w:r>
    </w:p>
    <w:p>
      <w:pPr>
        <w:pStyle w:val="19"/>
        <w:spacing w:before="196"/>
      </w:pPr>
      <w:r>
        <w:t xml:space="preserve">      tree-&gt;right=delete(tree-&gt;right,e);</w:t>
      </w:r>
    </w:p>
    <w:p>
      <w:pPr>
        <w:pStyle w:val="19"/>
        <w:spacing w:before="196"/>
      </w:pPr>
      <w:r>
        <w:t xml:space="preserve">   else if(tree-&gt;left &amp;&amp; tree-&gt;right)</w:t>
      </w:r>
    </w:p>
    <w:p>
      <w:pPr>
        <w:pStyle w:val="19"/>
        <w:spacing w:before="196"/>
      </w:pPr>
      <w:r>
        <w:t xml:space="preserve">    { temp=findmin(tree-&gt;right);</w:t>
      </w:r>
    </w:p>
    <w:p>
      <w:pPr>
        <w:pStyle w:val="19"/>
        <w:spacing w:before="196"/>
      </w:pPr>
      <w:r>
        <w:t xml:space="preserve">       tree-&gt;key=temp-&gt;key;</w:t>
      </w:r>
    </w:p>
    <w:p>
      <w:pPr>
        <w:pStyle w:val="19"/>
        <w:spacing w:before="196"/>
      </w:pPr>
      <w:r>
        <w:t xml:space="preserve">       tree-&gt;right=delete(tree-&gt;right,temp-&gt;key);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 xml:space="preserve">   else</w:t>
      </w:r>
    </w:p>
    <w:p>
      <w:pPr>
        <w:pStyle w:val="19"/>
        <w:spacing w:before="196"/>
      </w:pPr>
      <w:r>
        <w:t xml:space="preserve">   { temp=tree;</w:t>
      </w:r>
    </w:p>
    <w:p>
      <w:pPr>
        <w:pStyle w:val="19"/>
        <w:spacing w:before="196"/>
      </w:pPr>
      <w:r>
        <w:t xml:space="preserve">     if(tree-&gt;left==NULL)</w:t>
      </w:r>
    </w:p>
    <w:p>
      <w:pPr>
        <w:pStyle w:val="19"/>
        <w:spacing w:before="196"/>
      </w:pPr>
      <w:r>
        <w:t xml:space="preserve">         tree=tree-&gt;right;</w:t>
      </w:r>
    </w:p>
    <w:p>
      <w:pPr>
        <w:pStyle w:val="19"/>
        <w:spacing w:before="196"/>
      </w:pPr>
      <w:r>
        <w:t xml:space="preserve">     else if(tree-&gt;right==NULL)</w:t>
      </w:r>
    </w:p>
    <w:p>
      <w:pPr>
        <w:pStyle w:val="19"/>
        <w:spacing w:before="196"/>
      </w:pPr>
      <w:r>
        <w:t xml:space="preserve">        tree=tree-&gt;left;</w:t>
      </w:r>
    </w:p>
    <w:p>
      <w:pPr>
        <w:pStyle w:val="19"/>
        <w:spacing w:before="196"/>
      </w:pPr>
      <w:r>
        <w:t xml:space="preserve">      free(temp);</w:t>
      </w:r>
    </w:p>
    <w:p>
      <w:pPr>
        <w:pStyle w:val="19"/>
        <w:spacing w:before="196"/>
      </w:pPr>
      <w:r>
        <w:t xml:space="preserve">   }</w:t>
      </w:r>
    </w:p>
    <w:p>
      <w:pPr>
        <w:pStyle w:val="19"/>
        <w:spacing w:before="196"/>
      </w:pPr>
      <w:r>
        <w:t xml:space="preserve">   if (tree == NULL)</w:t>
      </w:r>
    </w:p>
    <w:p>
      <w:pPr>
        <w:pStyle w:val="19"/>
        <w:spacing w:before="196"/>
      </w:pPr>
      <w:r>
        <w:t xml:space="preserve">        return tree;</w:t>
      </w:r>
    </w:p>
    <w:p>
      <w:pPr>
        <w:pStyle w:val="19"/>
        <w:spacing w:before="196"/>
      </w:pPr>
      <w:r>
        <w:t xml:space="preserve">   </w:t>
      </w:r>
    </w:p>
    <w:p>
      <w:pPr>
        <w:pStyle w:val="19"/>
        <w:spacing w:before="196"/>
      </w:pPr>
      <w:r>
        <w:t xml:space="preserve">   tree-&gt;height = 1 + max(height(tree-&gt;left), </w:t>
      </w:r>
    </w:p>
    <w:p>
      <w:pPr>
        <w:pStyle w:val="19"/>
        <w:spacing w:before="196"/>
      </w:pPr>
      <w:r>
        <w:t xml:space="preserve">                           height(tree-&gt;right));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int balance = getbalance(tree);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if (balance &gt; 1 &amp;&amp; </w:t>
      </w:r>
    </w:p>
    <w:p>
      <w:pPr>
        <w:pStyle w:val="19"/>
        <w:spacing w:before="196"/>
      </w:pPr>
      <w:r>
        <w:t xml:space="preserve">        getbalance(tree-&gt;left) &gt;= 0) </w:t>
      </w:r>
    </w:p>
    <w:p>
      <w:pPr>
        <w:pStyle w:val="19"/>
        <w:spacing w:before="196"/>
      </w:pPr>
      <w:r>
        <w:t xml:space="preserve">        return rightrotate(tree);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// Left Right Case </w:t>
      </w:r>
    </w:p>
    <w:p>
      <w:pPr>
        <w:pStyle w:val="19"/>
        <w:spacing w:before="196"/>
      </w:pPr>
      <w:r>
        <w:t xml:space="preserve">    if (balance &gt; 1 &amp;&amp; </w:t>
      </w:r>
    </w:p>
    <w:p>
      <w:pPr>
        <w:pStyle w:val="19"/>
        <w:spacing w:before="196"/>
      </w:pPr>
      <w:r>
        <w:t xml:space="preserve">        getbalance(tree-&gt;left) &lt; 0) </w:t>
      </w:r>
    </w:p>
    <w:p>
      <w:pPr>
        <w:pStyle w:val="19"/>
        <w:spacing w:before="196"/>
      </w:pPr>
      <w:r>
        <w:t xml:space="preserve">    { </w:t>
      </w:r>
    </w:p>
    <w:p>
      <w:pPr>
        <w:pStyle w:val="19"/>
        <w:spacing w:before="196"/>
      </w:pPr>
      <w:r>
        <w:t xml:space="preserve">        tree-&gt;left = leftrotate(tree-&gt;left); </w:t>
      </w:r>
    </w:p>
    <w:p>
      <w:pPr>
        <w:pStyle w:val="19"/>
        <w:spacing w:before="196"/>
      </w:pPr>
      <w:r>
        <w:t xml:space="preserve">        return rightrotate(tree); </w:t>
      </w:r>
    </w:p>
    <w:p>
      <w:pPr>
        <w:pStyle w:val="19"/>
        <w:spacing w:before="196"/>
      </w:pPr>
      <w:r>
        <w:t xml:space="preserve">    }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// Right Right Case </w:t>
      </w:r>
    </w:p>
    <w:p>
      <w:pPr>
        <w:pStyle w:val="19"/>
        <w:spacing w:before="196"/>
      </w:pPr>
      <w:r>
        <w:t xml:space="preserve">    if (balance &lt; -1 &amp;&amp; </w:t>
      </w:r>
    </w:p>
    <w:p>
      <w:pPr>
        <w:pStyle w:val="19"/>
        <w:spacing w:before="196"/>
      </w:pPr>
      <w:r>
        <w:t xml:space="preserve">        getbalance(tree-&gt;right) &lt;= 0) </w:t>
      </w:r>
    </w:p>
    <w:p>
      <w:pPr>
        <w:pStyle w:val="19"/>
        <w:spacing w:before="196"/>
      </w:pPr>
      <w:r>
        <w:t xml:space="preserve">        return leftrotate(tree);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// Right Left Case </w:t>
      </w:r>
    </w:p>
    <w:p>
      <w:pPr>
        <w:pStyle w:val="19"/>
        <w:spacing w:before="196"/>
      </w:pPr>
      <w:r>
        <w:t xml:space="preserve">    if (balance &lt; -1 &amp;&amp; </w:t>
      </w:r>
    </w:p>
    <w:p>
      <w:pPr>
        <w:pStyle w:val="19"/>
        <w:spacing w:before="196"/>
      </w:pPr>
      <w:r>
        <w:t xml:space="preserve">        getbalance(tree-&gt;right) &gt; 0) </w:t>
      </w:r>
    </w:p>
    <w:p>
      <w:pPr>
        <w:pStyle w:val="19"/>
        <w:spacing w:before="196"/>
      </w:pPr>
      <w:r>
        <w:t xml:space="preserve">    { </w:t>
      </w:r>
    </w:p>
    <w:p>
      <w:pPr>
        <w:pStyle w:val="19"/>
        <w:spacing w:before="196"/>
      </w:pPr>
      <w:r>
        <w:t xml:space="preserve">        tree-&gt;right = rightrotate(tree-&gt;right); </w:t>
      </w:r>
    </w:p>
    <w:p>
      <w:pPr>
        <w:pStyle w:val="19"/>
        <w:spacing w:before="196"/>
      </w:pPr>
      <w:r>
        <w:t xml:space="preserve">        return leftrotate(tree); </w:t>
      </w:r>
    </w:p>
    <w:p>
      <w:pPr>
        <w:pStyle w:val="19"/>
        <w:spacing w:before="196"/>
      </w:pPr>
      <w:r>
        <w:t xml:space="preserve">    } </w:t>
      </w:r>
    </w:p>
    <w:p>
      <w:pPr>
        <w:pStyle w:val="19"/>
        <w:spacing w:before="196"/>
      </w:pPr>
      <w:r>
        <w:t xml:space="preserve"> </w:t>
      </w:r>
    </w:p>
    <w:p>
      <w:pPr>
        <w:pStyle w:val="19"/>
        <w:spacing w:before="196"/>
      </w:pPr>
      <w:r>
        <w:t xml:space="preserve">    return tree; 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inorder(node *tree)</w:t>
      </w:r>
    </w:p>
    <w:p>
      <w:pPr>
        <w:pStyle w:val="19"/>
        <w:spacing w:before="196"/>
      </w:pPr>
      <w:r>
        <w:t>{ if(tree!=NULL)</w:t>
      </w:r>
    </w:p>
    <w:p>
      <w:pPr>
        <w:pStyle w:val="19"/>
        <w:spacing w:before="196"/>
      </w:pPr>
      <w:r>
        <w:t xml:space="preserve">  { //printf("%d ",tree-&gt;key);</w:t>
      </w:r>
    </w:p>
    <w:p>
      <w:pPr>
        <w:pStyle w:val="19"/>
        <w:spacing w:before="196"/>
      </w:pPr>
      <w:r>
        <w:t xml:space="preserve">    inorder(tree-&gt;left);</w:t>
      </w:r>
    </w:p>
    <w:p>
      <w:pPr>
        <w:pStyle w:val="19"/>
        <w:spacing w:before="196"/>
      </w:pPr>
      <w:r>
        <w:t xml:space="preserve">    printf("%d ",tree-&gt;key);</w:t>
      </w:r>
    </w:p>
    <w:p>
      <w:pPr>
        <w:pStyle w:val="19"/>
        <w:spacing w:before="196"/>
      </w:pPr>
      <w:r>
        <w:t xml:space="preserve">    inorder(tree-&gt;right);}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</w:t>
      </w:r>
    </w:p>
    <w:p>
      <w:pPr>
        <w:pStyle w:val="19"/>
        <w:spacing w:before="196"/>
      </w:pPr>
      <w:r>
        <w:t>{</w:t>
      </w:r>
    </w:p>
    <w:p>
      <w:pPr>
        <w:pStyle w:val="19"/>
        <w:spacing w:before="196"/>
      </w:pPr>
      <w:r>
        <w:t xml:space="preserve">    node *tree=NULL;</w:t>
      </w:r>
    </w:p>
    <w:p>
      <w:pPr>
        <w:pStyle w:val="19"/>
        <w:spacing w:before="196"/>
      </w:pPr>
      <w:r>
        <w:t xml:space="preserve">    int n;</w:t>
      </w:r>
    </w:p>
    <w:p>
      <w:pPr>
        <w:pStyle w:val="19"/>
        <w:spacing w:before="196"/>
      </w:pPr>
      <w:r>
        <w:t xml:space="preserve">    printf("ENTER TOT NO OF ELEMENTS");</w:t>
      </w:r>
    </w:p>
    <w:p>
      <w:pPr>
        <w:pStyle w:val="19"/>
        <w:spacing w:before="196"/>
      </w:pPr>
      <w:r>
        <w:t xml:space="preserve">    scanf("%d",&amp;n);</w:t>
      </w:r>
    </w:p>
    <w:p>
      <w:pPr>
        <w:pStyle w:val="19"/>
        <w:spacing w:before="196"/>
      </w:pPr>
      <w:r>
        <w:t xml:space="preserve">    int e;</w:t>
      </w:r>
    </w:p>
    <w:p>
      <w:pPr>
        <w:pStyle w:val="19"/>
        <w:spacing w:before="196"/>
      </w:pPr>
      <w:r>
        <w:t xml:space="preserve">    printf("ENETR ELEMENTS");</w:t>
      </w:r>
    </w:p>
    <w:p>
      <w:pPr>
        <w:pStyle w:val="19"/>
        <w:spacing w:before="196"/>
      </w:pPr>
      <w:r>
        <w:t xml:space="preserve">    for(int i=0;i&lt;n;i++)</w:t>
      </w:r>
    </w:p>
    <w:p>
      <w:pPr>
        <w:pStyle w:val="19"/>
        <w:spacing w:before="196"/>
      </w:pPr>
      <w:r>
        <w:t xml:space="preserve">    {    scanf("%d",&amp;e);</w:t>
      </w:r>
    </w:p>
    <w:p>
      <w:pPr>
        <w:pStyle w:val="19"/>
        <w:spacing w:before="196"/>
      </w:pPr>
      <w:r>
        <w:t xml:space="preserve">        tree=insert(tree,e);}</w:t>
      </w:r>
    </w:p>
    <w:p>
      <w:pPr>
        <w:pStyle w:val="19"/>
        <w:spacing w:before="196"/>
      </w:pPr>
      <w:r>
        <w:t xml:space="preserve">    //inorder(tree);</w:t>
      </w:r>
    </w:p>
    <w:p>
      <w:pPr>
        <w:pStyle w:val="19"/>
        <w:spacing w:before="196"/>
      </w:pPr>
      <w:r>
        <w:t xml:space="preserve">    printf("ENETR ELE TO BE DELETED");</w:t>
      </w:r>
    </w:p>
    <w:p>
      <w:pPr>
        <w:pStyle w:val="19"/>
        <w:spacing w:before="196"/>
      </w:pPr>
      <w:r>
        <w:t xml:space="preserve">    scanf("%d",&amp;e);</w:t>
      </w:r>
    </w:p>
    <w:p>
      <w:pPr>
        <w:pStyle w:val="19"/>
        <w:spacing w:before="196"/>
      </w:pPr>
      <w:r>
        <w:t xml:space="preserve">    tree = delete(tree,e); </w:t>
      </w:r>
    </w:p>
    <w:p>
      <w:pPr>
        <w:pStyle w:val="19"/>
        <w:spacing w:before="196"/>
      </w:pPr>
      <w:r>
        <w:t xml:space="preserve">    inorder(tree);</w:t>
      </w:r>
    </w:p>
    <w:p>
      <w:pPr>
        <w:pStyle w:val="19"/>
        <w:spacing w:before="196"/>
      </w:pPr>
      <w:r>
        <w:t xml:space="preserve">    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OUTPUT:-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ENTER TOT NO OF ELEMENTS9</w:t>
      </w:r>
    </w:p>
    <w:p>
      <w:pPr>
        <w:pStyle w:val="19"/>
        <w:spacing w:before="196"/>
      </w:pPr>
      <w:r>
        <w:t>ENETR ELEMENTS9 5 10 0 6 11 -1 1 2</w:t>
      </w:r>
    </w:p>
    <w:p>
      <w:pPr>
        <w:pStyle w:val="19"/>
        <w:spacing w:before="196"/>
      </w:pPr>
      <w:r>
        <w:t>ENETR ELE TO BE DELETED10</w:t>
      </w:r>
    </w:p>
    <w:p>
      <w:pPr>
        <w:pStyle w:val="19"/>
        <w:spacing w:before="196"/>
      </w:pPr>
      <w:r>
        <w:t>-1 0 1 2 5 6 9 11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11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ind w:left="248"/>
        <w:rPr>
          <w:bCs/>
          <w:spacing w:val="-2"/>
          <w:w w:val="110"/>
        </w:rPr>
      </w:pPr>
    </w:p>
    <w:p>
      <w:pPr>
        <w:pStyle w:val="19"/>
        <w:spacing w:before="196"/>
      </w:pPr>
    </w:p>
    <w:p>
      <w:pPr>
        <w:pStyle w:val="19"/>
        <w:spacing w:before="196"/>
      </w:pPr>
      <w:r>
        <w:t>OUTPUT FOR BFS:-</w:t>
      </w:r>
    </w:p>
    <w:p>
      <w:pPr>
        <w:pStyle w:val="19"/>
        <w:spacing w:before="196"/>
      </w:pPr>
      <w:r>
        <w:t>Breadth First Traversal starting from vertex 0: 0 2 1 4 3</w:t>
      </w:r>
    </w:p>
    <w:p>
      <w:pPr>
        <w:pStyle w:val="19"/>
        <w:spacing w:before="196"/>
      </w:pPr>
    </w:p>
    <w:p>
      <w:pPr>
        <w:pStyle w:val="19"/>
        <w:spacing w:before="196"/>
      </w:pPr>
      <w:r>
        <w:t>CODE:-</w:t>
      </w:r>
    </w:p>
    <w:p>
      <w:pPr>
        <w:pStyle w:val="19"/>
        <w:spacing w:before="196"/>
      </w:pP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&lt;stdlib.h&gt;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struct Node {</w:t>
      </w:r>
    </w:p>
    <w:p>
      <w:pPr>
        <w:pStyle w:val="19"/>
        <w:spacing w:before="196"/>
      </w:pPr>
      <w:r>
        <w:t xml:space="preserve">    int data;</w:t>
      </w:r>
    </w:p>
    <w:p>
      <w:pPr>
        <w:pStyle w:val="19"/>
        <w:spacing w:before="196"/>
      </w:pPr>
      <w:r>
        <w:t xml:space="preserve">    struct Node *next;</w:t>
      </w:r>
    </w:p>
    <w:p>
      <w:pPr>
        <w:pStyle w:val="19"/>
        <w:spacing w:before="196"/>
      </w:pPr>
      <w:r>
        <w:t>};</w:t>
      </w:r>
    </w:p>
    <w:p>
      <w:pPr>
        <w:pStyle w:val="19"/>
        <w:spacing w:before="196"/>
      </w:pPr>
      <w:r>
        <w:t>typedef struct Node node;</w:t>
      </w:r>
    </w:p>
    <w:p>
      <w:pPr>
        <w:pStyle w:val="19"/>
        <w:spacing w:before="196"/>
      </w:pPr>
    </w:p>
    <w:p>
      <w:pPr>
        <w:pStyle w:val="19"/>
        <w:spacing w:before="196"/>
      </w:pPr>
      <w:r>
        <w:t>node *create(int data) {</w:t>
      </w:r>
    </w:p>
    <w:p>
      <w:pPr>
        <w:pStyle w:val="19"/>
        <w:spacing w:before="196"/>
      </w:pPr>
      <w:r>
        <w:t xml:space="preserve">    node *N = malloc(sizeof(node));</w:t>
      </w:r>
    </w:p>
    <w:p>
      <w:pPr>
        <w:pStyle w:val="19"/>
        <w:spacing w:before="196"/>
      </w:pPr>
      <w:r>
        <w:t xml:space="preserve">    N-&gt;data = data;</w:t>
      </w:r>
    </w:p>
    <w:p>
      <w:pPr>
        <w:pStyle w:val="19"/>
        <w:spacing w:before="196"/>
      </w:pPr>
      <w:r>
        <w:t xml:space="preserve">    N-&gt;next = NULL;</w:t>
      </w:r>
    </w:p>
    <w:p>
      <w:pPr>
        <w:pStyle w:val="19"/>
        <w:spacing w:before="196"/>
      </w:pPr>
      <w:r>
        <w:t xml:space="preserve">    return N;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addedge(node *adj[], int u, int v) {</w:t>
      </w:r>
    </w:p>
    <w:p>
      <w:pPr>
        <w:pStyle w:val="19"/>
        <w:spacing w:before="196"/>
      </w:pPr>
      <w:r>
        <w:t xml:space="preserve">    node *newnode = create(v);</w:t>
      </w:r>
    </w:p>
    <w:p>
      <w:pPr>
        <w:pStyle w:val="19"/>
        <w:spacing w:before="196"/>
      </w:pPr>
      <w:r>
        <w:t xml:space="preserve">    newnode-&gt;next = adj[u];</w:t>
      </w:r>
    </w:p>
    <w:p>
      <w:pPr>
        <w:pStyle w:val="19"/>
        <w:spacing w:before="196"/>
      </w:pPr>
      <w:r>
        <w:t xml:space="preserve">    adj[u] = newnode;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dfsUtil(node *adj[], int v, int visited[]) {</w:t>
      </w:r>
    </w:p>
    <w:p>
      <w:pPr>
        <w:pStyle w:val="19"/>
        <w:spacing w:before="196"/>
      </w:pPr>
      <w:r>
        <w:t xml:space="preserve">    visited[v] = 1;</w:t>
      </w:r>
    </w:p>
    <w:p>
      <w:pPr>
        <w:pStyle w:val="19"/>
        <w:spacing w:before="196"/>
      </w:pPr>
      <w:r>
        <w:t xml:space="preserve">    printf("%d ", v);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node *temp = adj[v];</w:t>
      </w:r>
    </w:p>
    <w:p>
      <w:pPr>
        <w:pStyle w:val="19"/>
        <w:spacing w:before="196"/>
      </w:pPr>
      <w:r>
        <w:t xml:space="preserve">    while (temp != NULL) {</w:t>
      </w:r>
    </w:p>
    <w:p>
      <w:pPr>
        <w:pStyle w:val="19"/>
        <w:spacing w:before="196"/>
      </w:pPr>
      <w:r>
        <w:t xml:space="preserve">        int d = temp-&gt;data;</w:t>
      </w:r>
    </w:p>
    <w:p>
      <w:pPr>
        <w:pStyle w:val="19"/>
        <w:spacing w:before="196"/>
      </w:pPr>
      <w:r>
        <w:t xml:space="preserve">        if (!visited[d]) {</w:t>
      </w:r>
    </w:p>
    <w:p>
      <w:pPr>
        <w:pStyle w:val="19"/>
        <w:spacing w:before="196"/>
      </w:pPr>
      <w:r>
        <w:t xml:space="preserve">            dfsUtil(adj, d, visited);</w:t>
      </w:r>
    </w:p>
    <w:p>
      <w:pPr>
        <w:pStyle w:val="19"/>
        <w:spacing w:before="196"/>
      </w:pPr>
      <w:r>
        <w:t xml:space="preserve">        }</w:t>
      </w:r>
    </w:p>
    <w:p>
      <w:pPr>
        <w:pStyle w:val="19"/>
        <w:spacing w:before="196"/>
      </w:pPr>
      <w:r>
        <w:t xml:space="preserve">        temp = temp-&gt;next;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void dfs(node *adj[], int si, int vertices) {</w:t>
      </w:r>
    </w:p>
    <w:p>
      <w:pPr>
        <w:pStyle w:val="19"/>
        <w:spacing w:before="196"/>
      </w:pPr>
      <w:r>
        <w:t xml:space="preserve">    int visited[vertices];</w:t>
      </w:r>
    </w:p>
    <w:p>
      <w:pPr>
        <w:pStyle w:val="19"/>
        <w:spacing w:before="196"/>
      </w:pPr>
      <w:r>
        <w:t xml:space="preserve">    for (int i = 0; i &lt; vertices; ++i) {</w:t>
      </w:r>
    </w:p>
    <w:p>
      <w:pPr>
        <w:pStyle w:val="19"/>
        <w:spacing w:before="196"/>
      </w:pPr>
      <w:r>
        <w:t xml:space="preserve">        visited[i] = 0;</w:t>
      </w:r>
    </w:p>
    <w:p>
      <w:pPr>
        <w:pStyle w:val="19"/>
        <w:spacing w:before="196"/>
      </w:pPr>
      <w:r>
        <w:t xml:space="preserve">    }</w:t>
      </w:r>
    </w:p>
    <w:p>
      <w:pPr>
        <w:pStyle w:val="19"/>
        <w:spacing w:before="196"/>
      </w:pPr>
      <w:r>
        <w:t xml:space="preserve">    dfsUtil(adj, si, visited);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int main() {</w:t>
      </w:r>
    </w:p>
    <w:p>
      <w:pPr>
        <w:pStyle w:val="19"/>
        <w:spacing w:before="196"/>
      </w:pPr>
      <w:r>
        <w:t xml:space="preserve">    int vertices = 5;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node *adjList[vertices];</w:t>
      </w:r>
    </w:p>
    <w:p>
      <w:pPr>
        <w:pStyle w:val="19"/>
        <w:spacing w:before="196"/>
      </w:pPr>
      <w:r>
        <w:t xml:space="preserve">    for (int i = 0; i &lt; vertices; ++i)</w:t>
      </w:r>
    </w:p>
    <w:p>
      <w:pPr>
        <w:pStyle w:val="19"/>
        <w:spacing w:before="196"/>
      </w:pPr>
      <w:r>
        <w:t xml:space="preserve">        adjList[i] = NULL;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addedge(adjList, 0, 1);</w:t>
      </w:r>
    </w:p>
    <w:p>
      <w:pPr>
        <w:pStyle w:val="19"/>
        <w:spacing w:before="196"/>
      </w:pPr>
      <w:r>
        <w:t xml:space="preserve">    addedge(adjList, 0, 2);</w:t>
      </w:r>
    </w:p>
    <w:p>
      <w:pPr>
        <w:pStyle w:val="19"/>
        <w:spacing w:before="196"/>
      </w:pPr>
      <w:r>
        <w:t xml:space="preserve">    addedge(adjList, 1, 3);</w:t>
      </w:r>
    </w:p>
    <w:p>
      <w:pPr>
        <w:pStyle w:val="19"/>
        <w:spacing w:before="196"/>
      </w:pPr>
      <w:r>
        <w:t xml:space="preserve">    addedge(adjList, 1, 4);</w:t>
      </w:r>
    </w:p>
    <w:p>
      <w:pPr>
        <w:pStyle w:val="19"/>
        <w:spacing w:before="196"/>
      </w:pPr>
      <w:r>
        <w:t xml:space="preserve">    addedge(adjList, 2, 4);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printf("Depth First Traversal starting from vertex 0: ");</w:t>
      </w:r>
    </w:p>
    <w:p>
      <w:pPr>
        <w:pStyle w:val="19"/>
        <w:spacing w:before="196"/>
      </w:pPr>
      <w:r>
        <w:t xml:space="preserve">    dfs(adjList, 0, vertices);</w:t>
      </w:r>
    </w:p>
    <w:p>
      <w:pPr>
        <w:pStyle w:val="19"/>
        <w:spacing w:before="196"/>
      </w:pPr>
    </w:p>
    <w:p>
      <w:pPr>
        <w:pStyle w:val="19"/>
        <w:spacing w:before="196"/>
      </w:pPr>
      <w:r>
        <w:t xml:space="preserve">    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</w:p>
    <w:p>
      <w:pPr>
        <w:pStyle w:val="19"/>
        <w:spacing w:before="196"/>
      </w:pPr>
      <w:r>
        <w:t>OUTPUT FOR DFS:-</w:t>
      </w:r>
    </w:p>
    <w:p>
      <w:pPr>
        <w:pStyle w:val="19"/>
        <w:spacing w:before="196"/>
      </w:pPr>
      <w:r>
        <w:t>Depth First Traversal starting from vertex 0: 0 2 4 1 3</w:t>
      </w:r>
    </w:p>
    <w:p>
      <w:pPr>
        <w:pStyle w:val="19"/>
        <w:spacing w:before="196"/>
      </w:pPr>
    </w:p>
    <w:p>
      <w:pPr>
        <w:pStyle w:val="19"/>
        <w:spacing w:before="196"/>
      </w:pPr>
    </w:p>
    <w:p>
      <w:pPr>
        <w:pStyle w:val="19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19"/>
        <w:spacing w:before="196"/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= (struct Stack*)malloc(sizeof(struct Stack));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= (struct List*)malloc(sizeof(struct List));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= (struct List*)malloc(V * sizeof(struct List));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graph-&gt;adj[i].next = NULL;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ab/>
        <w:tab/>
        <w:tab/>
        <w:t xml:space="preserve">bool visited[],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ab/>
        <w:tab/>
        <w:tab/>
        <w:t xml:space="preserve">struct Stack** stack)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int adjacentVertex = current-&gt;data;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if (!visited[adjacentVertex])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 xml:space="preserve">topologicalSortUtil(graph, adjacentVertex,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ab/>
        <w:tab/>
        <w:tab/>
        <w:tab/>
        <w:tab/>
        <w:tab/>
        <w:t xml:space="preserve">visited, stack);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}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current = current-&gt;next;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visited[i] = false;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if (!visited[i]) { topologicalSortUtil(graph, i, visited, &amp;stack); 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printf("%d ", stack-&gt;data);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struct Stack* temp = stack;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stack = stack-&gt;next;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ab/>
        <w:t xml:space="preserve">free(temp);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rPr>
          <w:rFonts w:ascii="Consolas" w:eastAsia="Times New Roman" w:cs="Courier New" w:hAnsi="Consolas"/>
          <w:spacing w:val="2"/>
          <w:sz w:val="24"/>
          <w:szCs w:val="24"/>
          <w:lang w:val="en-IN" w:eastAsia="en-IN"/>
        </w:rPr>
      </w:pPr>
    </w:p>
    <w:p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ind w:left="248"/>
        <w:rPr>
          <w:bCs/>
          <w:spacing w:val="-2"/>
          <w:w w:val="110"/>
        </w:rPr>
      </w:pPr>
    </w:p>
    <w:p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19"/>
        <w:spacing w:before="196"/>
      </w:pPr>
    </w:p>
    <w:p>
      <w:pPr>
        <w:pStyle w:val="19"/>
        <w:spacing w:before="196"/>
      </w:pPr>
      <w:r>
        <w:t>#include &lt;stdio.h&gt;</w:t>
      </w:r>
    </w:p>
    <w:p>
      <w:pPr>
        <w:pStyle w:val="19"/>
        <w:spacing w:before="196"/>
      </w:pPr>
      <w:r>
        <w:t>#include &lt;stdbool.h&gt;</w:t>
      </w:r>
    </w:p>
    <w:p>
      <w:pPr>
        <w:pStyle w:val="19"/>
        <w:spacing w:before="196"/>
      </w:pPr>
      <w:r>
        <w:t>#define MAX_VERTICES 10</w:t>
      </w:r>
    </w:p>
    <w:p>
      <w:pPr>
        <w:pStyle w:val="19"/>
        <w:spacing w:before="196"/>
      </w:pPr>
      <w:r>
        <w:t>#define INF 999999</w:t>
      </w:r>
    </w:p>
    <w:p>
      <w:pPr>
        <w:pStyle w:val="19"/>
        <w:spacing w:before="196"/>
      </w:pPr>
      <w:r>
        <w:t>int graph[MAX_VERTICES][MAX_VERTICES];</w:t>
      </w:r>
    </w:p>
    <w:p>
      <w:pPr>
        <w:pStyle w:val="19"/>
        <w:spacing w:before="196"/>
      </w:pPr>
      <w:r>
        <w:t>int vertices;</w:t>
      </w:r>
    </w:p>
    <w:p>
      <w:pPr>
        <w:pStyle w:val="19"/>
        <w:spacing w:before="196"/>
      </w:pPr>
      <w:r>
        <w:t>void createGraph() {</w:t>
      </w:r>
    </w:p>
    <w:p>
      <w:pPr>
        <w:pStyle w:val="19"/>
        <w:spacing w:before="196"/>
      </w:pPr>
      <w:r>
        <w:t>int i, j;</w:t>
      </w:r>
    </w:p>
    <w:p>
      <w:pPr>
        <w:pStyle w:val="19"/>
        <w:spacing w:before="196"/>
      </w:pPr>
      <w:r>
        <w:t>printf("Enter the number of vertices: ");</w:t>
      </w:r>
    </w:p>
    <w:p>
      <w:pPr>
        <w:pStyle w:val="19"/>
        <w:spacing w:before="196"/>
      </w:pPr>
      <w:r>
        <w:t>scanf("%d", &amp;vertices);</w:t>
      </w:r>
    </w:p>
    <w:p>
      <w:pPr>
        <w:pStyle w:val="19"/>
        <w:spacing w:before="196"/>
      </w:pPr>
      <w:r>
        <w:t>printf("Enter the adjacency matrix:\n");</w:t>
      </w:r>
    </w:p>
    <w:p>
      <w:pPr>
        <w:pStyle w:val="19"/>
        <w:spacing w:before="196"/>
      </w:pPr>
      <w:r>
        <w:t>for (i = 0; i &lt; vertices; i++) {</w:t>
      </w:r>
    </w:p>
    <w:p>
      <w:pPr>
        <w:pStyle w:val="19"/>
        <w:spacing w:before="196"/>
      </w:pPr>
      <w:r>
        <w:t>for (j = 0; j &lt; vertices; j++) {</w:t>
      </w:r>
    </w:p>
    <w:p>
      <w:pPr>
        <w:pStyle w:val="19"/>
        <w:spacing w:before="196"/>
      </w:pPr>
      <w:r>
        <w:t>scanf("%d", &amp;graph[i][j]);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int findMinKey(int key[], bool mstSet[]) {</w:t>
      </w:r>
    </w:p>
    <w:p>
      <w:pPr>
        <w:pStyle w:val="19"/>
        <w:spacing w:before="196"/>
      </w:pPr>
      <w:r>
        <w:t>int min = INF, min_index;</w:t>
      </w:r>
    </w:p>
    <w:p>
      <w:pPr>
        <w:pStyle w:val="19"/>
        <w:spacing w:before="196"/>
      </w:pPr>
      <w:r>
        <w:t>for (int v = 0; v &lt; vertices; v++) {</w:t>
      </w:r>
    </w:p>
    <w:p>
      <w:pPr>
        <w:pStyle w:val="19"/>
        <w:spacing w:before="196"/>
      </w:pPr>
      <w:r>
        <w:t>if (mstSet[v] == false &amp;&amp; key[v] &lt; min) {</w:t>
      </w:r>
    </w:p>
    <w:p>
      <w:pPr>
        <w:pStyle w:val="19"/>
        <w:spacing w:before="196"/>
      </w:pPr>
      <w:r>
        <w:t>min = key[v];</w:t>
      </w:r>
    </w:p>
    <w:p>
      <w:pPr>
        <w:pStyle w:val="19"/>
        <w:spacing w:before="196"/>
      </w:pPr>
      <w:r>
        <w:t>min_index = v;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return min_index;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printMST(int parent[]) {</w:t>
      </w:r>
    </w:p>
    <w:p>
      <w:pPr>
        <w:pStyle w:val="19"/>
        <w:spacing w:before="196"/>
      </w:pPr>
      <w:r>
        <w:t>printf("Edge \tWeight\n");</w:t>
      </w:r>
    </w:p>
    <w:p>
      <w:pPr>
        <w:pStyle w:val="19"/>
        <w:spacing w:before="196"/>
      </w:pPr>
      <w:r>
        <w:t>for (int i = 1; i &lt; vertices; i++) {</w:t>
      </w:r>
    </w:p>
    <w:p>
      <w:pPr>
        <w:pStyle w:val="19"/>
        <w:spacing w:before="196"/>
      </w:pPr>
      <w:r>
        <w:t>printf("%d - %d \t%d \n", parent[i], i, graph[i][parent[i]]);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void primMST() {</w:t>
      </w:r>
    </w:p>
    <w:p>
      <w:pPr>
        <w:pStyle w:val="19"/>
        <w:spacing w:before="196"/>
      </w:pPr>
      <w:r>
        <w:t>int parent[vertices];</w:t>
      </w:r>
    </w:p>
    <w:p>
      <w:pPr>
        <w:pStyle w:val="19"/>
        <w:spacing w:before="196"/>
      </w:pPr>
      <w:r>
        <w:t>int key[vertices];</w:t>
      </w:r>
    </w:p>
    <w:p>
      <w:pPr>
        <w:pStyle w:val="19"/>
        <w:spacing w:before="196"/>
      </w:pPr>
      <w:r>
        <w:t>bool mstSet[vertices];</w:t>
      </w:r>
    </w:p>
    <w:p>
      <w:pPr>
        <w:pStyle w:val="19"/>
        <w:spacing w:before="196"/>
      </w:pPr>
      <w:r>
        <w:t>for (int i = 0; i &lt; vertices; i++) {</w:t>
      </w:r>
    </w:p>
    <w:p>
      <w:pPr>
        <w:pStyle w:val="19"/>
        <w:spacing w:before="196"/>
      </w:pPr>
      <w:r>
        <w:t>key[i] = INF;</w:t>
      </w:r>
    </w:p>
    <w:p>
      <w:pPr>
        <w:pStyle w:val="19"/>
        <w:spacing w:before="196"/>
      </w:pPr>
      <w:r>
        <w:t>mstSet[i] = false;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key[0] = 0;</w:t>
      </w:r>
    </w:p>
    <w:p>
      <w:pPr>
        <w:pStyle w:val="19"/>
        <w:spacing w:before="196"/>
      </w:pPr>
      <w:r>
        <w:t>parent[0] = -1;</w:t>
      </w:r>
    </w:p>
    <w:p>
      <w:pPr>
        <w:pStyle w:val="19"/>
        <w:spacing w:before="196"/>
      </w:pPr>
      <w:r>
        <w:t>for (int count = 0; count &lt; vertices - 1; count++) {</w:t>
      </w:r>
    </w:p>
    <w:p>
      <w:pPr>
        <w:pStyle w:val="19"/>
        <w:spacing w:before="196"/>
      </w:pPr>
      <w:r>
        <w:t>int u = findMinKey(key, mstSet);</w:t>
      </w:r>
    </w:p>
    <w:p>
      <w:pPr>
        <w:pStyle w:val="19"/>
        <w:spacing w:before="196"/>
      </w:pPr>
      <w:r>
        <w:t>mstSet[u] = true;</w:t>
      </w:r>
    </w:p>
    <w:p>
      <w:pPr>
        <w:pStyle w:val="19"/>
        <w:spacing w:before="196"/>
      </w:pPr>
      <w:r>
        <w:t>for (int v = 0; v &lt; vertices; v++) {</w:t>
      </w:r>
    </w:p>
    <w:p>
      <w:pPr>
        <w:pStyle w:val="19"/>
        <w:spacing w:before="196"/>
      </w:pPr>
      <w:r>
        <w:t>if (graph[u][v] &amp;&amp; mstSet[v] == false &amp;&amp; graph[u][v] &lt; key[v]) {</w:t>
      </w:r>
    </w:p>
    <w:p>
      <w:pPr>
        <w:pStyle w:val="19"/>
        <w:spacing w:before="196"/>
      </w:pPr>
      <w:r>
        <w:t>parent[v] = u;</w:t>
      </w:r>
    </w:p>
    <w:p>
      <w:pPr>
        <w:pStyle w:val="19"/>
        <w:spacing w:before="196"/>
      </w:pPr>
      <w:r>
        <w:t>key[v] = graph[u][v];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printMST(parent);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</w:pPr>
      <w:r>
        <w:t>int main() {</w:t>
      </w:r>
    </w:p>
    <w:p>
      <w:pPr>
        <w:pStyle w:val="19"/>
        <w:spacing w:before="196"/>
      </w:pPr>
      <w:r>
        <w:t>createGraph();</w:t>
      </w:r>
    </w:p>
    <w:p>
      <w:pPr>
        <w:pStyle w:val="19"/>
        <w:spacing w:before="196"/>
      </w:pPr>
      <w:r>
        <w:t>primMST();</w:t>
      </w:r>
    </w:p>
    <w:p>
      <w:pPr>
        <w:pStyle w:val="19"/>
        <w:spacing w:before="196"/>
      </w:pPr>
      <w:r>
        <w:t>return 0;</w:t>
      </w:r>
    </w:p>
    <w:p>
      <w:pPr>
        <w:pStyle w:val="19"/>
        <w:spacing w:before="196"/>
      </w:pPr>
      <w:r>
        <w:t>}</w:t>
      </w:r>
    </w:p>
    <w:p>
      <w:pPr>
        <w:pStyle w:val="19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19"/>
        <w:spacing w:before="196"/>
      </w:pPr>
      <w:r>
        <w:t>Enter the number of vertices: 2</w:t>
      </w:r>
    </w:p>
    <w:p>
      <w:pPr>
        <w:pStyle w:val="19"/>
        <w:spacing w:before="196"/>
      </w:pPr>
      <w:r>
        <w:t>Enter the adjacency matrix:</w:t>
      </w:r>
    </w:p>
    <w:p>
      <w:pPr>
        <w:pStyle w:val="19"/>
        <w:spacing w:before="196"/>
      </w:pPr>
      <w:r>
        <w:t>22</w:t>
      </w:r>
    </w:p>
    <w:p>
      <w:pPr>
        <w:pStyle w:val="19"/>
        <w:spacing w:before="196"/>
      </w:pPr>
      <w:r>
        <w:t>25</w:t>
      </w:r>
    </w:p>
    <w:p>
      <w:pPr>
        <w:pStyle w:val="19"/>
        <w:spacing w:before="196"/>
      </w:pPr>
      <w:r>
        <w:t>26</w:t>
      </w:r>
    </w:p>
    <w:p>
      <w:pPr>
        <w:pStyle w:val="19"/>
        <w:spacing w:before="196"/>
      </w:pPr>
      <w:r>
        <w:t>26</w:t>
      </w:r>
    </w:p>
    <w:p>
      <w:pPr>
        <w:pStyle w:val="19"/>
        <w:spacing w:before="196"/>
      </w:pPr>
      <w:r>
        <w:t xml:space="preserve">Edge </w:t>
        <w:tab/>
        <w:t>Weight</w:t>
      </w:r>
    </w:p>
    <w:p>
      <w:pPr>
        <w:pStyle w:val="19"/>
        <w:spacing w:before="196"/>
      </w:pPr>
      <w:r>
        <w:t xml:space="preserve">0 - 1 </w:t>
        <w:tab/>
        <w:t>26</w:t>
      </w:r>
    </w:p>
    <w:p/>
    <w:p/>
    <w:p>
      <w:pPr>
        <w:rPr>
          <w:sz w:val="32"/>
        </w:rPr>
      </w:pPr>
      <w:r>
        <w:rPr>
          <w:sz w:val="32"/>
        </w:rPr>
        <w:t>WEEK 14</w:t>
      </w:r>
    </w:p>
    <w:p>
      <w:r>
        <w:t>#include &lt;stdio.h&gt;</w:t>
      </w:r>
    </w:p>
    <w:p>
      <w:r>
        <w:t>#include &lt;stdbool.h&gt;</w:t>
      </w:r>
    </w:p>
    <w:p>
      <w:r>
        <w:t>#define MAX_VERTICES 10</w:t>
      </w:r>
    </w:p>
    <w:p>
      <w:r>
        <w:t>#define INF 999999</w:t>
      </w:r>
    </w:p>
    <w:p>
      <w:r>
        <w:t>int graph[MAX_VERTICES][MAX_VERTICES];</w:t>
      </w:r>
    </w:p>
    <w:p>
      <w:r>
        <w:t>int vertices;</w:t>
      </w:r>
    </w:p>
    <w:p>
      <w:r>
        <w:t>void createGraph() {</w:t>
      </w:r>
    </w:p>
    <w:p>
      <w:r>
        <w:t>int i, j;</w:t>
      </w:r>
    </w:p>
    <w:p>
      <w:r>
        <w:t>printf("Enter the number of vertices: ");</w:t>
      </w:r>
    </w:p>
    <w:p>
      <w:r>
        <w:t>scanf("%d", &amp;vertices);</w:t>
      </w:r>
    </w:p>
    <w:p>
      <w:r>
        <w:t>printf("Enter the adjacency matrix:\n");</w:t>
      </w:r>
    </w:p>
    <w:p>
      <w:r>
        <w:t>for (i = 0; i &lt; vertices; i++) {</w:t>
      </w:r>
    </w:p>
    <w:p>
      <w:r>
        <w:t>for (j = 0; j &lt; vertices; j++) {</w:t>
      </w:r>
    </w:p>
    <w:p>
      <w:r>
        <w:t>scanf("%d", &amp;graph[i][j]);</w:t>
      </w:r>
    </w:p>
    <w:p>
      <w:r>
        <w:t>}</w:t>
      </w:r>
    </w:p>
    <w:p>
      <w:r>
        <w:t>}</w:t>
      </w:r>
    </w:p>
    <w:p>
      <w:r>
        <w:t>}</w:t>
      </w:r>
    </w:p>
    <w:p>
      <w:r>
        <w:t>int minDistance(int dist[], bool sptSet[]) {</w:t>
      </w:r>
    </w:p>
    <w:p>
      <w:r>
        <w:t>int min = INF, min_index;</w:t>
      </w:r>
    </w:p>
    <w:p>
      <w:r>
        <w:t>for (int v = 0; v &lt; vertices; v++) {</w:t>
      </w:r>
    </w:p>
    <w:p>
      <w:r>
        <w:t>if (sptSet[v] == false &amp;&amp; dist[v] &lt;= min) {</w:t>
      </w:r>
    </w:p>
    <w:p>
      <w:r>
        <w:t>min = dist[v];</w:t>
      </w:r>
    </w:p>
    <w:p>
      <w:r>
        <w:t>min_index = v;</w:t>
      </w:r>
    </w:p>
    <w:p>
      <w:r>
        <w:t>}</w:t>
      </w:r>
    </w:p>
    <w:p>
      <w:r>
        <w:t>}</w:t>
      </w:r>
    </w:p>
    <w:p>
      <w:r>
        <w:t>return min_index;</w:t>
      </w:r>
    </w:p>
    <w:p>
      <w:r>
        <w:t>}</w:t>
      </w:r>
    </w:p>
    <w:p>
      <w:r>
        <w:t>void printSolution(int dist[]) {</w:t>
      </w:r>
    </w:p>
    <w:p>
      <w:r>
        <w:t>printf("Vertex \t Distance from Source\n");</w:t>
      </w:r>
    </w:p>
    <w:p>
      <w:r>
        <w:t>for (int i = 0; i &lt; vertices; i++) {</w:t>
      </w:r>
    </w:p>
    <w:p>
      <w:r>
        <w:t>printf("%d \t %d\n", i, dist[i]);</w:t>
      </w:r>
    </w:p>
    <w:p>
      <w:r>
        <w:t>}</w:t>
      </w:r>
    </w:p>
    <w:p>
      <w:r>
        <w:t>}void dijkstra(int src) {</w:t>
      </w:r>
    </w:p>
    <w:p>
      <w:r>
        <w:t>int dist[vertices];</w:t>
      </w:r>
    </w:p>
    <w:p>
      <w:r>
        <w:t>bool sptSet[vertices];</w:t>
      </w:r>
    </w:p>
    <w:p>
      <w:r>
        <w:t>for (int i = 0; i &lt; vertices; i++) {</w:t>
      </w:r>
    </w:p>
    <w:p>
      <w:r>
        <w:t>dist[i] = INF;</w:t>
      </w:r>
    </w:p>
    <w:p>
      <w:r>
        <w:t>sptSet[i] = false;</w:t>
      </w:r>
    </w:p>
    <w:p>
      <w:r>
        <w:t>}</w:t>
      </w:r>
    </w:p>
    <w:p>
      <w:r>
        <w:t>dist[src] = 0;</w:t>
      </w:r>
    </w:p>
    <w:p>
      <w:r>
        <w:t>for (int count = 0; count &lt; vertices - 1; count++) {</w:t>
      </w:r>
    </w:p>
    <w:p>
      <w:r>
        <w:t>int u = minDistance(dist, sptSet);</w:t>
      </w:r>
    </w:p>
    <w:p>
      <w:r>
        <w:t>sptSet[u] = true;</w:t>
      </w:r>
    </w:p>
    <w:p>
      <w:r>
        <w:t>for (int v = 0; v &lt; vertices; v++) {</w:t>
      </w:r>
    </w:p>
    <w:p>
      <w:r>
        <w:t>if (!sptSet[v] &amp;&amp; graph[u][v] &amp;&amp; dist[u] != INF &amp;&amp; dist[u] + graph[u][v] &lt; dist[v])</w:t>
      </w:r>
    </w:p>
    <w:p>
      <w:r>
        <w:t>{</w:t>
      </w:r>
    </w:p>
    <w:p>
      <w:r>
        <w:t>dist[v] = dist[u] + graph[u][v];</w:t>
      </w:r>
    </w:p>
    <w:p>
      <w:r>
        <w:t>}</w:t>
      </w:r>
    </w:p>
    <w:p>
      <w:r>
        <w:t>}</w:t>
      </w:r>
    </w:p>
    <w:p>
      <w:r>
        <w:t>}</w:t>
      </w:r>
    </w:p>
    <w:p>
      <w:r>
        <w:t>printSolution(dist);</w:t>
      </w:r>
    </w:p>
    <w:p>
      <w:r>
        <w:t>}</w:t>
      </w:r>
    </w:p>
    <w:p>
      <w:r>
        <w:t>int main() {</w:t>
      </w:r>
    </w:p>
    <w:p>
      <w:r>
        <w:t>createGraph();</w:t>
      </w:r>
    </w:p>
    <w:p>
      <w:r>
        <w:t>int source;</w:t>
      </w:r>
    </w:p>
    <w:p>
      <w:r>
        <w:t>printf("Enter the source vertex: ");</w:t>
      </w:r>
    </w:p>
    <w:p>
      <w:r>
        <w:t>scanf("%d", &amp;source);</w:t>
      </w:r>
    </w:p>
    <w:p>
      <w:r>
        <w:t>dijkstra(source);</w:t>
      </w:r>
    </w:p>
    <w:p>
      <w:r>
        <w:t>return 0;</w:t>
      </w:r>
    </w:p>
    <w:p>
      <w:r>
        <w:t>}</w:t>
      </w:r>
    </w:p>
    <w:p>
      <w:r>
        <w:rPr>
          <w:sz w:val="32"/>
        </w:rPr>
        <w:t>OUTPUT</w:t>
      </w:r>
    </w:p>
    <w:p>
      <w:r>
        <w:t>Enter the number of vertices: 2</w:t>
      </w:r>
    </w:p>
    <w:p>
      <w:r>
        <w:t>Enter the adjacency matrix:</w:t>
      </w:r>
    </w:p>
    <w:p>
      <w:r>
        <w:t>22</w:t>
      </w:r>
    </w:p>
    <w:p>
      <w:r>
        <w:t>22</w:t>
      </w:r>
    </w:p>
    <w:p>
      <w:r>
        <w:t>22</w:t>
      </w:r>
    </w:p>
    <w:p>
      <w:r>
        <w:t>54</w:t>
      </w:r>
    </w:p>
    <w:p>
      <w:r>
        <w:t>Enter the source vertex: 5</w:t>
      </w:r>
    </w:p>
    <w:p>
      <w:r>
        <w:t xml:space="preserve">Vertex </w:t>
        <w:tab/>
        <w:t xml:space="preserve"> Distance from Source</w:t>
      </w:r>
    </w:p>
    <w:p>
      <w:pPr>
        <w:pStyle w:val="20"/>
        <w:numPr>
          <w:ilvl w:val="0"/>
          <w:numId w:val="1"/>
        </w:numPr>
      </w:pPr>
      <w:r>
        <w:t xml:space="preserve">       999999</w:t>
      </w:r>
    </w:p>
    <w:p>
      <w:pPr>
        <w:pStyle w:val="20"/>
        <w:numPr>
          <w:ilvl w:val="0"/>
          <w:numId w:val="1"/>
        </w:numPr>
      </w:pPr>
      <w:r>
        <w:t xml:space="preserve">        999999</w:t>
      </w:r>
    </w:p>
    <w:p>
      <w:pPr>
        <w:pStyle w:val="20"/>
        <w:ind w:left="408"/>
      </w:pPr>
    </w:p>
    <w:p>
      <w:pPr>
        <w:pStyle w:val="20"/>
        <w:ind w:left="408"/>
        <w:rPr>
          <w:sz w:val="32"/>
        </w:rPr>
      </w:pPr>
      <w:r>
        <w:rPr>
          <w:sz w:val="32"/>
        </w:rPr>
        <w:t>WEEK 15</w:t>
      </w:r>
    </w:p>
    <w:p>
      <w:r>
        <w:t>#include &lt;stdio.h&gt;</w:t>
      </w:r>
    </w:p>
    <w:p>
      <w:r>
        <w:t>#include &lt;stdlib.h&gt;</w:t>
      </w:r>
    </w:p>
    <w:p>
      <w:r>
        <w:t>void swap(int *a, int *b) {</w:t>
      </w:r>
    </w:p>
    <w:p>
      <w:r>
        <w:t>int temp = *a;</w:t>
      </w:r>
    </w:p>
    <w:p>
      <w:r>
        <w:t>*a = *b;</w:t>
      </w:r>
    </w:p>
    <w:p>
      <w:r>
        <w:t>*b = temp;</w:t>
      </w:r>
    </w:p>
    <w:p>
      <w:r>
        <w:t>}</w:t>
      </w:r>
    </w:p>
    <w:p>
      <w:r>
        <w:t>int partition(int arr[], int low, int high) {</w:t>
      </w:r>
    </w:p>
    <w:p>
      <w:r>
        <w:t>int pivot = arr[high];</w:t>
      </w:r>
    </w:p>
    <w:p>
      <w:r>
        <w:t>int i = (low - 1);</w:t>
      </w:r>
    </w:p>
    <w:p>
      <w:r>
        <w:t>for (int j = low; j &lt;= high - 1; j++) {</w:t>
      </w:r>
    </w:p>
    <w:p>
      <w:r>
        <w:t>if (arr[j] &lt; pivot) {</w:t>
      </w:r>
    </w:p>
    <w:p>
      <w:r>
        <w:t>i++;</w:t>
      </w:r>
    </w:p>
    <w:p>
      <w:r>
        <w:t>swap(&amp;arr[i], &amp;arr[j]);</w:t>
      </w:r>
    </w:p>
    <w:p>
      <w:r>
        <w:t>}</w:t>
      </w:r>
    </w:p>
    <w:p>
      <w:r>
        <w:t>}</w:t>
      </w:r>
    </w:p>
    <w:p>
      <w:r>
        <w:t>swap(&amp;arr[i + 1], &amp;arr[high]);</w:t>
      </w:r>
    </w:p>
    <w:p>
      <w:r>
        <w:t>return (i + 1);</w:t>
      </w:r>
    </w:p>
    <w:p>
      <w:r>
        <w:t>}</w:t>
      </w:r>
    </w:p>
    <w:p>
      <w:r>
        <w:t>void quickSort(int arr[], int low, int high) {</w:t>
      </w:r>
    </w:p>
    <w:p>
      <w:r>
        <w:t>if (low &lt; high) {</w:t>
      </w:r>
    </w:p>
    <w:p>
      <w:r>
        <w:t>int pi = partition(arr, low, high);</w:t>
      </w:r>
    </w:p>
    <w:p>
      <w:r>
        <w:t>quickSort(arr, low, pi - 1);</w:t>
      </w:r>
    </w:p>
    <w:p>
      <w:r>
        <w:t>quickSort(arr, pi + 1, high);</w:t>
      </w:r>
    </w:p>
    <w:p>
      <w:r>
        <w:t>}</w:t>
      </w:r>
    </w:p>
    <w:p>
      <w:r>
        <w:t>}</w:t>
      </w:r>
    </w:p>
    <w:p>
      <w:r>
        <w:t>void merge(int arr[], int l, int m, int r) {</w:t>
      </w:r>
    </w:p>
    <w:p>
      <w:r>
        <w:t>int i, j, k;</w:t>
      </w:r>
    </w:p>
    <w:p>
      <w:r>
        <w:t>int n1 = m - l + 1;</w:t>
      </w:r>
    </w:p>
    <w:p>
      <w:r>
        <w:t>int n2 = r - m;</w:t>
      </w:r>
    </w:p>
    <w:p>
      <w:r>
        <w:t>int L[n1], R[n2];</w:t>
      </w:r>
    </w:p>
    <w:p>
      <w:r>
        <w:t>for (i = 0; i &lt; n1; i++)</w:t>
      </w:r>
    </w:p>
    <w:p>
      <w:r>
        <w:t>L[i] = arr[l + i];</w:t>
      </w:r>
    </w:p>
    <w:p>
      <w:r>
        <w:t>for (j = 0; j &lt; n2; j++)</w:t>
      </w:r>
    </w:p>
    <w:p>
      <w:r>
        <w:t>R[j] = arr[m + 1 + j];</w:t>
      </w:r>
    </w:p>
    <w:p>
      <w:r>
        <w:t>i = 0;</w:t>
      </w:r>
    </w:p>
    <w:p>
      <w:r>
        <w:t>j = 0;</w:t>
      </w:r>
    </w:p>
    <w:p>
      <w:r>
        <w:t>k = l;</w:t>
      </w:r>
    </w:p>
    <w:p>
      <w:r>
        <w:t>while (i &lt; n1 &amp;&amp; j &lt; n2) {</w:t>
      </w:r>
    </w:p>
    <w:p>
      <w:r>
        <w:t>if (L[i] &lt;= R[j]) {</w:t>
      </w:r>
    </w:p>
    <w:p>
      <w:r>
        <w:t>arr[k] = L[i];</w:t>
      </w:r>
    </w:p>
    <w:p>
      <w:r>
        <w:t>i++;</w:t>
      </w:r>
    </w:p>
    <w:p>
      <w:r>
        <w:t>} else {</w:t>
      </w:r>
    </w:p>
    <w:p>
      <w:r>
        <w:t>arr[k] = R[j];</w:t>
      </w:r>
    </w:p>
    <w:p>
      <w:r>
        <w:t>j++;</w:t>
      </w:r>
    </w:p>
    <w:p>
      <w:r>
        <w:t>}</w:t>
      </w:r>
    </w:p>
    <w:p>
      <w:r>
        <w:t>k++;</w:t>
      </w:r>
    </w:p>
    <w:p>
      <w:r>
        <w:t>}</w:t>
      </w:r>
    </w:p>
    <w:p>
      <w:r>
        <w:t>while (i &lt; n1) {</w:t>
      </w:r>
    </w:p>
    <w:p>
      <w:r>
        <w:t>arr[k] = L[i];</w:t>
      </w:r>
    </w:p>
    <w:p>
      <w:r>
        <w:t>i++;</w:t>
      </w:r>
    </w:p>
    <w:p>
      <w:r>
        <w:t>k++;</w:t>
      </w:r>
    </w:p>
    <w:p>
      <w:r>
        <w:t>}</w:t>
      </w:r>
    </w:p>
    <w:p>
      <w:r>
        <w:t>while (j &lt; n2) {</w:t>
      </w:r>
    </w:p>
    <w:p>
      <w:r>
        <w:t>arr[k] = R[j];</w:t>
      </w:r>
    </w:p>
    <w:p>
      <w:r>
        <w:t>j++;</w:t>
      </w:r>
    </w:p>
    <w:p>
      <w:r>
        <w:t>k++;</w:t>
      </w:r>
    </w:p>
    <w:p>
      <w:r>
        <w:t>}</w:t>
      </w:r>
    </w:p>
    <w:p>
      <w:r>
        <w:t>}</w:t>
      </w:r>
    </w:p>
    <w:p>
      <w:r>
        <w:t>void mergeSort(int arr[], int l, int r) {</w:t>
      </w:r>
    </w:p>
    <w:p>
      <w:r>
        <w:t>if (l &lt; r) {</w:t>
      </w:r>
    </w:p>
    <w:p>
      <w:r>
        <w:t>int m = l + (r - l) / 2;</w:t>
      </w:r>
    </w:p>
    <w:p>
      <w:r>
        <w:t>mergeSort(arr, l, m);</w:t>
      </w:r>
    </w:p>
    <w:p>
      <w:r>
        <w:t>mergeSort(arr, m + 1, r);</w:t>
      </w:r>
    </w:p>
    <w:p>
      <w:r>
        <w:t>merge(arr, l, m, r);</w:t>
      </w:r>
    </w:p>
    <w:p>
      <w:r>
        <w:t>}</w:t>
      </w:r>
    </w:p>
    <w:p>
      <w:r>
        <w:t>}</w:t>
      </w:r>
    </w:p>
    <w:p>
      <w:r>
        <w:t>int main() {</w:t>
      </w:r>
    </w:p>
    <w:p>
      <w:r>
        <w:t>int n;</w:t>
      </w:r>
    </w:p>
    <w:p>
      <w:r>
        <w:t>printf("Enter the number of elements: ");</w:t>
      </w:r>
    </w:p>
    <w:p>
      <w:r>
        <w:t>scanf("%d", &amp;n);</w:t>
      </w:r>
    </w:p>
    <w:p>
      <w:r>
        <w:t>int arr[n];</w:t>
      </w:r>
    </w:p>
    <w:p>
      <w:r>
        <w:t>printf("Enter %d elements:\n", n);</w:t>
      </w:r>
    </w:p>
    <w:p>
      <w:r>
        <w:t>for (int i = 0; i &lt; n; i++) {</w:t>
      </w:r>
    </w:p>
    <w:p>
      <w:r>
        <w:t>scanf("%d", &amp;arr[i]);</w:t>
      </w:r>
    </w:p>
    <w:p>
      <w:r>
        <w:t>}</w:t>
      </w:r>
    </w:p>
    <w:p>
      <w:r>
        <w:t>printf("\nSorting using Quick Sort:\n");</w:t>
      </w:r>
    </w:p>
    <w:p>
      <w:r>
        <w:t>quickSort(arr, 0, n - 1);</w:t>
      </w:r>
    </w:p>
    <w:p>
      <w:r>
        <w:t>for (int i = 0; i &lt; n; i++) {</w:t>
      </w:r>
    </w:p>
    <w:p>
      <w:r>
        <w:t>printf("%d ", arr[i]);</w:t>
      </w:r>
    </w:p>
    <w:p>
      <w:r>
        <w:t>}</w:t>
      </w:r>
    </w:p>
    <w:p>
      <w:r>
        <w:t>printf("\n\nSorting using Merge Sort:\n");</w:t>
      </w:r>
    </w:p>
    <w:p>
      <w:r>
        <w:t>mergeSort(arr, 0, n - 1);</w:t>
      </w:r>
    </w:p>
    <w:p>
      <w:r>
        <w:t>for (int i = 0; i &lt; n; i++) {</w:t>
      </w:r>
    </w:p>
    <w:p>
      <w:r>
        <w:t>printf("%d ", arr[i]);</w:t>
      </w:r>
    </w:p>
    <w:p>
      <w:r>
        <w:t>}</w:t>
      </w:r>
    </w:p>
    <w:p>
      <w:r>
        <w:t>return 0;</w:t>
      </w:r>
    </w:p>
    <w:p>
      <w:r>
        <w:t>}</w:t>
      </w:r>
    </w:p>
    <w:p>
      <w:pPr>
        <w:rPr>
          <w:sz w:val="28"/>
        </w:rPr>
      </w:pPr>
      <w:r>
        <w:rPr>
          <w:sz w:val="28"/>
        </w:rPr>
        <w:t>OUTPUT</w:t>
      </w:r>
    </w:p>
    <w:p>
      <w:r>
        <w:t>Enter the number of elements: 3</w:t>
      </w:r>
    </w:p>
    <w:p>
      <w:r>
        <w:t>Enter 3 elements:</w:t>
      </w:r>
    </w:p>
    <w:p>
      <w:r>
        <w:t>123</w:t>
      </w:r>
    </w:p>
    <w:p>
      <w:r>
        <w:t>145</w:t>
      </w:r>
    </w:p>
    <w:p>
      <w:r>
        <w:t>639</w:t>
      </w:r>
    </w:p>
    <w:p/>
    <w:p>
      <w:r>
        <w:t>Sorting using Quick Sort:</w:t>
      </w:r>
    </w:p>
    <w:p>
      <w:r>
        <w:t xml:space="preserve">123 145 639 </w:t>
      </w:r>
    </w:p>
    <w:p/>
    <w:p>
      <w:r>
        <w:t>Sorting using Merge Sort:</w:t>
      </w:r>
    </w:p>
    <w:p>
      <w:r>
        <w:t>123 145 639</w:t>
      </w:r>
    </w:p>
    <w:p/>
    <w:p>
      <w:pPr>
        <w:rPr>
          <w:sz w:val="32"/>
        </w:rPr>
      </w:pPr>
      <w:r>
        <w:rPr>
          <w:sz w:val="32"/>
        </w:rPr>
        <w:t>WEEK 16</w:t>
      </w:r>
    </w:p>
    <w:p>
      <w:r>
        <w:t>#include &lt;stdio.h&gt;</w:t>
      </w:r>
    </w:p>
    <w:p>
      <w:r>
        <w:t>#include &lt;stdlib.h&gt;</w:t>
      </w:r>
    </w:p>
    <w:p>
      <w:r>
        <w:t>#include &lt;stdbool.h&gt;</w:t>
      </w:r>
    </w:p>
    <w:p>
      <w:r>
        <w:t>#define TABLE_SIZE 10</w:t>
      </w:r>
    </w:p>
    <w:p>
      <w:r>
        <w:t>typedef struct Node {</w:t>
      </w:r>
    </w:p>
    <w:p>
      <w:r>
        <w:t>int data;</w:t>
      </w:r>
    </w:p>
    <w:p>
      <w:r>
        <w:t>struct Node* next;</w:t>
      </w:r>
    </w:p>
    <w:p>
      <w:r>
        <w:t>} Node;</w:t>
      </w:r>
    </w:p>
    <w:p>
      <w:r>
        <w:t>Node* createNode(int data) {</w:t>
      </w:r>
    </w:p>
    <w:p>
      <w:r>
        <w:t>Node* newNode = (Node*)malloc(sizeof(Node));</w:t>
      </w:r>
    </w:p>
    <w:p>
      <w:r>
        <w:t>if (newNode == NULL) {</w:t>
      </w:r>
    </w:p>
    <w:p>
      <w:r>
        <w:t>printf("Memory allocation failed!\n");</w:t>
      </w:r>
    </w:p>
    <w:p>
      <w:r>
        <w:t>exit(1);</w:t>
      </w:r>
    </w:p>
    <w:p>
      <w:r>
        <w:t>}</w:t>
      </w:r>
    </w:p>
    <w:p>
      <w:r>
        <w:t>newNode-&gt;data = data;</w:t>
      </w:r>
    </w:p>
    <w:p>
      <w:r>
        <w:t>newNode-&gt;next = NULL;</w:t>
      </w:r>
    </w:p>
    <w:p>
      <w:r>
        <w:t>return newNode;</w:t>
      </w:r>
    </w:p>
    <w:p>
      <w:r>
        <w:t>}</w:t>
      </w:r>
    </w:p>
    <w:p>
      <w:r>
        <w:t>int hashFunction(int key) {</w:t>
      </w:r>
    </w:p>
    <w:p>
      <w:r>
        <w:t>return key % TABLE_SIZE;</w:t>
      </w:r>
    </w:p>
    <w:p>
      <w:r>
        <w:t>}</w:t>
      </w:r>
    </w:p>
    <w:p>
      <w:r>
        <w:t>Node* insertOpenAddressing(Node* table[], int key) {</w:t>
      </w:r>
    </w:p>
    <w:p>
      <w:r>
        <w:t>int index = hashFunction(key);</w:t>
      </w:r>
    </w:p>
    <w:p>
      <w:r>
        <w:t>while (table[index] != NULL) {</w:t>
      </w:r>
    </w:p>
    <w:p>
      <w:r>
        <w:t>index = (index + 1) % TABLE_SIZE;</w:t>
      </w:r>
    </w:p>
    <w:p>
      <w:r>
        <w:t>}</w:t>
      </w:r>
    </w:p>
    <w:p>
      <w:r>
        <w:t>table[index] = createNode(key);</w:t>
      </w:r>
    </w:p>
    <w:p>
      <w:r>
        <w:t>return table[index];</w:t>
      </w:r>
    </w:p>
    <w:p>
      <w:r>
        <w:t>}</w:t>
      </w:r>
    </w:p>
    <w:p>
      <w:r>
        <w:t>void displayHashTable(Node* table[]) {</w:t>
      </w:r>
    </w:p>
    <w:p>
      <w:r>
        <w:t>printf("Hash Table:\n");</w:t>
      </w:r>
    </w:p>
    <w:p>
      <w:r>
        <w:t>for (int i = 0; i &lt; TABLE_SIZE; i++) {</w:t>
      </w:r>
    </w:p>
    <w:p>
      <w:r>
        <w:t>printf("%d: ", i);</w:t>
      </w:r>
    </w:p>
    <w:p>
      <w:r>
        <w:t>Node* current = table[i];</w:t>
      </w:r>
    </w:p>
    <w:p>
      <w:r>
        <w:t>while (current != NULL) {</w:t>
      </w:r>
    </w:p>
    <w:p>
      <w:r>
        <w:t>printf("%d ", current-&gt;data);</w:t>
      </w:r>
    </w:p>
    <w:p>
      <w:r>
        <w:t>current = current-&gt;next;</w:t>
      </w:r>
    </w:p>
    <w:p>
      <w:r>
        <w:t>}</w:t>
      </w:r>
    </w:p>
    <w:p>
      <w:r>
        <w:t>printf("\n");</w:t>
      </w:r>
    </w:p>
    <w:p>
      <w:r>
        <w:t>}</w:t>
      </w:r>
    </w:p>
    <w:p>
      <w:r>
        <w:t>}</w:t>
      </w:r>
    </w:p>
    <w:p>
      <w:r>
        <w:t>Node* insertClosedAddressing(Node* table[], int key) {</w:t>
      </w:r>
    </w:p>
    <w:p>
      <w:r>
        <w:t>int index = hashFunction(key);</w:t>
      </w:r>
    </w:p>
    <w:p>
      <w:r>
        <w:t>if (table[index] == NULL) {</w:t>
      </w:r>
    </w:p>
    <w:p>
      <w:r>
        <w:t>table[index] = createNode(key);</w:t>
      </w:r>
    </w:p>
    <w:p>
      <w:r>
        <w:t>} else {</w:t>
      </w:r>
    </w:p>
    <w:p>
      <w:r>
        <w:t>Node* newNode = createNode(key);</w:t>
      </w:r>
    </w:p>
    <w:p>
      <w:r>
        <w:t>newNode-&gt;next = table[index];</w:t>
      </w:r>
    </w:p>
    <w:p>
      <w:r>
        <w:t>table[index] = newNode;</w:t>
      </w:r>
    </w:p>
    <w:p>
      <w:r>
        <w:t>}</w:t>
      </w:r>
    </w:p>
    <w:p>
      <w:r>
        <w:t>return table[index];</w:t>
      </w:r>
    </w:p>
    <w:p>
      <w:r>
        <w:t>}</w:t>
      </w:r>
    </w:p>
    <w:p>
      <w:r>
        <w:t>int rehashFunction(int key, int attempt) {</w:t>
      </w:r>
    </w:p>
    <w:p>
      <w:r>
        <w:t>// Double Hashing Technique</w:t>
      </w:r>
    </w:p>
    <w:p>
      <w:r>
        <w:t>return (hashFunction(key) + attempt * (7 - (key % 7))) % TABLE_SIZE;</w:t>
      </w:r>
    </w:p>
    <w:p>
      <w:r>
        <w:t>}</w:t>
      </w:r>
    </w:p>
    <w:p>
      <w:r>
        <w:t>Node* insertRehashing(Node* table[], int key) {</w:t>
      </w:r>
    </w:p>
    <w:p>
      <w:r>
        <w:t>int index = hashFunction(key);</w:t>
      </w:r>
    </w:p>
    <w:p>
      <w:r>
        <w:t>int attempt = 0;</w:t>
      </w:r>
    </w:p>
    <w:p>
      <w:r>
        <w:t>while (table[index] != NULL) {</w:t>
      </w:r>
    </w:p>
    <w:p>
      <w:r>
        <w:t>attempt++;</w:t>
      </w:r>
    </w:p>
    <w:p>
      <w:r>
        <w:t>index = rehashFunction(key, attempt);</w:t>
      </w:r>
    </w:p>
    <w:p>
      <w:r>
        <w:t>}</w:t>
      </w:r>
    </w:p>
    <w:p>
      <w:r>
        <w:t>table[index] = createNode(key);</w:t>
      </w:r>
    </w:p>
    <w:p>
      <w:r>
        <w:t>return table[index];</w:t>
      </w:r>
    </w:p>
    <w:p>
      <w:r>
        <w:t>}</w:t>
      </w:r>
    </w:p>
    <w:p>
      <w:r>
        <w:t>int main() {</w:t>
      </w:r>
    </w:p>
    <w:p>
      <w:r>
        <w:t>Node* openAddressingTable[TABLE_SIZE] = {NULL};</w:t>
      </w:r>
    </w:p>
    <w:p>
      <w:r>
        <w:t>Node* closedAddressingTable[TABLE_SIZE] = {NULL};</w:t>
      </w:r>
    </w:p>
    <w:p>
      <w:r>
        <w:t>Node* rehashingTable[TABLE_SIZE] = {NULL};</w:t>
      </w:r>
    </w:p>
    <w:p>
      <w:r>
        <w:t>// Insert elements into hash tables</w:t>
      </w:r>
    </w:p>
    <w:p>
      <w:r>
        <w:t>insertOpenAddressing(openAddressingTable, 10);</w:t>
      </w:r>
    </w:p>
    <w:p>
      <w:r>
        <w:t>insertOpenAddressing(openAddressingTable, 20);</w:t>
      </w:r>
    </w:p>
    <w:p>
      <w:r>
        <w:t>insertOpenAddressing(openAddressingTable, 5);</w:t>
      </w:r>
    </w:p>
    <w:p>
      <w:r>
        <w:t>insertClosedAddressing(closedAddressingTable, 10);</w:t>
      </w:r>
    </w:p>
    <w:p>
      <w:r>
        <w:t>insertClosedAddressing(closedAddressingTable, 20);</w:t>
      </w:r>
    </w:p>
    <w:p>
      <w:r>
        <w:t>insertClosedAddressing(closedAddressingTable, 5);</w:t>
      </w:r>
    </w:p>
    <w:p>
      <w:r>
        <w:t>insertRehashing(rehashingTable, 10);</w:t>
      </w:r>
    </w:p>
    <w:p>
      <w:r>
        <w:t>insertRehashing(rehashingTable, 20);</w:t>
      </w:r>
    </w:p>
    <w:p>
      <w:r>
        <w:t>insertRehashing(rehashingTable, 5);</w:t>
      </w:r>
    </w:p>
    <w:p>
      <w:r>
        <w:t>// Display hash tables</w:t>
      </w:r>
    </w:p>
    <w:p>
      <w:r>
        <w:t>displayHashTable(openAddressingTable);</w:t>
      </w:r>
    </w:p>
    <w:p>
      <w:r>
        <w:t>displayHashTable(closedAddressingTable);</w:t>
      </w:r>
    </w:p>
    <w:p>
      <w:r>
        <w:t>displayHashTable(rehashingTable);</w:t>
      </w:r>
    </w:p>
    <w:p>
      <w:r>
        <w:t>return 0;</w:t>
      </w:r>
    </w:p>
    <w:p>
      <w:r>
        <w:t>}</w:t>
      </w:r>
    </w:p>
    <w:p>
      <w:r>
        <w:br w:type="page"/>
      </w:r>
    </w:p>
    <w:p>
      <w:pPr>
        <w:rPr>
          <w:sz w:val="32"/>
        </w:rPr>
      </w:pPr>
      <w:r>
        <w:rPr>
          <w:sz w:val="32"/>
        </w:rPr>
        <w:t>OUTPUT</w:t>
      </w:r>
    </w:p>
    <w:p>
      <w:r>
        <w:br w:type="page"/>
        <w:t>Hash Table:</w:t>
      </w:r>
    </w:p>
    <w:p>
      <w:r>
        <w:t xml:space="preserve">0: 10 </w:t>
      </w:r>
    </w:p>
    <w:p>
      <w:r>
        <w:t xml:space="preserve">1: 20 </w:t>
      </w:r>
    </w:p>
    <w:p>
      <w:r>
        <w:t xml:space="preserve">2: </w:t>
      </w:r>
    </w:p>
    <w:p>
      <w:r>
        <w:t xml:space="preserve">3: </w:t>
      </w:r>
    </w:p>
    <w:p>
      <w:r>
        <w:t xml:space="preserve">4: </w:t>
      </w:r>
    </w:p>
    <w:p>
      <w:r>
        <w:t xml:space="preserve">5: 5 </w:t>
      </w:r>
    </w:p>
    <w:p>
      <w:r>
        <w:t xml:space="preserve">6: </w:t>
      </w:r>
    </w:p>
    <w:p>
      <w:r>
        <w:t xml:space="preserve">7: </w:t>
      </w:r>
    </w:p>
    <w:p>
      <w:r>
        <w:t xml:space="preserve">8: </w:t>
      </w:r>
    </w:p>
    <w:p>
      <w:r>
        <w:t xml:space="preserve">9: </w:t>
      </w:r>
    </w:p>
    <w:p>
      <w:r>
        <w:t>Hash Table:</w:t>
      </w:r>
    </w:p>
    <w:p>
      <w:r>
        <w:t xml:space="preserve">0: 20 10 </w:t>
      </w:r>
    </w:p>
    <w:p>
      <w:r>
        <w:t xml:space="preserve">1: </w:t>
      </w:r>
    </w:p>
    <w:p>
      <w:r>
        <w:t xml:space="preserve">2: </w:t>
      </w:r>
    </w:p>
    <w:p>
      <w:r>
        <w:t xml:space="preserve">3: </w:t>
      </w:r>
    </w:p>
    <w:p>
      <w:r>
        <w:t xml:space="preserve">4: </w:t>
      </w:r>
    </w:p>
    <w:p>
      <w:r>
        <w:t xml:space="preserve">5: 5 </w:t>
      </w:r>
    </w:p>
    <w:p>
      <w:r>
        <w:t xml:space="preserve">6: </w:t>
      </w:r>
    </w:p>
    <w:p>
      <w:r>
        <w:t xml:space="preserve">7: </w:t>
      </w:r>
    </w:p>
    <w:p>
      <w:r>
        <w:t xml:space="preserve">8: </w:t>
      </w:r>
    </w:p>
    <w:p>
      <w:r>
        <w:t xml:space="preserve">9: </w:t>
      </w:r>
    </w:p>
    <w:p>
      <w:r>
        <w:t>Hash Table:</w:t>
      </w:r>
    </w:p>
    <w:p>
      <w:r>
        <w:t xml:space="preserve">0: 10 </w:t>
      </w:r>
    </w:p>
    <w:p>
      <w:r>
        <w:t xml:space="preserve">1: 20 </w:t>
      </w:r>
    </w:p>
    <w:p>
      <w:r>
        <w:t xml:space="preserve">2: </w:t>
      </w:r>
    </w:p>
    <w:p>
      <w:r>
        <w:t xml:space="preserve">3: </w:t>
      </w:r>
    </w:p>
    <w:p>
      <w:r>
        <w:t xml:space="preserve">4: </w:t>
      </w:r>
    </w:p>
    <w:p>
      <w:r>
        <w:t xml:space="preserve">5: 5 </w:t>
      </w:r>
    </w:p>
    <w:p>
      <w:r>
        <w:t xml:space="preserve">6: </w:t>
      </w:r>
    </w:p>
    <w:p>
      <w:r>
        <w:t xml:space="preserve">7: </w:t>
      </w:r>
    </w:p>
    <w:p>
      <w:r>
        <w:t xml:space="preserve">8: </w:t>
      </w:r>
    </w:p>
    <w:p>
      <w:r>
        <w:t>9:</w:t>
      </w:r>
    </w:p>
    <w:p/>
    <w:p>
      <w:r>
        <w:br w:type="page"/>
      </w:r>
    </w:p>
    <w:sectPr>
      <w:pgSz w:w="12240" w:h="20160"/>
      <w:pgMar w:top="1440" w:right="1080" w:bottom="1440" w:left="108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1191054"/>
    <w:multiLevelType w:val="hybridMultilevel"/>
    <w:tmpl w:val="68B07FDC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4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68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annotation reference"/>
    <w:basedOn w:val="10"/>
    <w:rPr>
      <w:sz w:val="16"/>
      <w:szCs w:val="16"/>
    </w:rPr>
  </w:style>
  <w:style w:type="paragraph" w:styleId="16">
    <w:name w:val="annotation text"/>
    <w:basedOn w:val="0"/>
    <w:pPr>
      <w:spacing w:line="240" w:lineRule="auto"/>
    </w:pPr>
    <w:rPr>
      <w:sz w:val="20"/>
      <w:szCs w:val="20"/>
    </w:rPr>
  </w:style>
  <w:style w:type="paragraph" w:styleId="17">
    <w:name w:val="annotation subject"/>
    <w:basedOn w:val="16"/>
    <w:next w:val="16"/>
    <w:rPr>
      <w:b/>
      <w:bCs/>
    </w:rPr>
  </w:style>
  <w:style w:type="paragraph" w:styleId="18">
    <w:name w:val="Balloon Text"/>
    <w:basedOn w:val="0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19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Cambria" w:eastAsia="Cambria" w:cs="Cambria" w:hAnsi="Cambria"/>
    </w:rPr>
  </w:style>
  <w:style w:type="paragraph" w:customStyle="1" w:styleId="20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106</TotalTime>
  <Application>Yozo_Office</Application>
  <Pages>60</Pages>
  <Words>5703</Words>
  <Characters>32446</Characters>
  <Lines>2144</Lines>
  <Paragraphs>1950</Paragraphs>
  <CharactersWithSpaces>39636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shyam</dc:creator>
  <cp:lastModifiedBy>vivo user</cp:lastModifiedBy>
  <cp:revision>1</cp:revision>
  <dcterms:created xsi:type="dcterms:W3CDTF">2024-06-13T11:48:00Z</dcterms:created>
  <dcterms:modified xsi:type="dcterms:W3CDTF">2024-06-14T12:58:48Z</dcterms:modified>
</cp:coreProperties>
</file>